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19DA5D09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78876AB6" w14:textId="6401E24F" w:rsidR="005A6D66" w:rsidRDefault="00B041E5" w:rsidP="00A67B29">
            <w:pPr>
              <w:pStyle w:val="Heading2"/>
            </w:pPr>
            <w:r>
              <w:t xml:space="preserve">William H. </w:t>
            </w:r>
            <w:proofErr w:type="spellStart"/>
            <w:r>
              <w:t>Weiskopf</w:t>
            </w:r>
            <w:proofErr w:type="spellEnd"/>
          </w:p>
          <w:p w14:paraId="7E15CD69" w14:textId="77777777" w:rsidR="005A6D66" w:rsidRDefault="005A6D66" w:rsidP="00D115C4">
            <w:pPr>
              <w:pStyle w:val="Slogan"/>
            </w:pPr>
          </w:p>
          <w:p w14:paraId="25763ABE" w14:textId="77777777" w:rsidR="005A6D66" w:rsidRPr="001E3C2E" w:rsidRDefault="005A6D66" w:rsidP="001E3C2E"/>
          <w:p w14:paraId="43B85FC4" w14:textId="77777777" w:rsidR="005A6D66" w:rsidRPr="001E3C2E" w:rsidRDefault="00587659" w:rsidP="001E3C2E">
            <w:r>
              <w:t>14607 West 62</w:t>
            </w:r>
            <w:r w:rsidRPr="00587659">
              <w:rPr>
                <w:vertAlign w:val="superscript"/>
              </w:rPr>
              <w:t>nd</w:t>
            </w:r>
            <w:r>
              <w:t xml:space="preserve"> Avenue</w:t>
            </w:r>
          </w:p>
          <w:p w14:paraId="133ECCC1" w14:textId="77777777" w:rsidR="005A6D66" w:rsidRPr="001E3C2E" w:rsidRDefault="00587659" w:rsidP="001E3C2E">
            <w:r>
              <w:t>Arvada, CO  80004</w:t>
            </w:r>
          </w:p>
          <w:p w14:paraId="2CE38DE5" w14:textId="77777777" w:rsidR="008B636D" w:rsidRDefault="005A6D66" w:rsidP="00587659">
            <w:r w:rsidRPr="001E3C2E">
              <w:t>Phone</w:t>
            </w:r>
            <w:r w:rsidR="00EB3355">
              <w:t>:</w:t>
            </w:r>
            <w:r w:rsidRPr="001E3C2E">
              <w:t xml:space="preserve"> </w:t>
            </w:r>
            <w:r w:rsidR="00587659">
              <w:t>720-891-8807</w:t>
            </w:r>
          </w:p>
          <w:p w14:paraId="6B41C6D3" w14:textId="30C748D5" w:rsidR="008B636D" w:rsidRPr="001E3C2E" w:rsidRDefault="008B636D" w:rsidP="00587659">
            <w:r>
              <w:t xml:space="preserve">SSN: </w:t>
            </w:r>
          </w:p>
        </w:tc>
        <w:tc>
          <w:tcPr>
            <w:tcW w:w="5388" w:type="dxa"/>
          </w:tcPr>
          <w:p w14:paraId="55758E21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7544A128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92FDBF6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C166752" w14:textId="77777777" w:rsidR="005A6D66" w:rsidRPr="005A6D66" w:rsidRDefault="005A6D66" w:rsidP="005A6D66">
            <w:pPr>
              <w:pStyle w:val="Labels"/>
            </w:pPr>
            <w:r w:rsidRPr="005A6D66">
              <w:t>Invoice #</w:t>
            </w:r>
            <w:r w:rsidR="00587659">
              <w:t>1</w:t>
            </w:r>
          </w:p>
          <w:p w14:paraId="3286B7C4" w14:textId="77777777" w:rsidR="005A6D66" w:rsidRPr="005A6D66" w:rsidRDefault="005A6D66" w:rsidP="005A6D66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682E78">
              <w:rPr>
                <w:noProof/>
              </w:rPr>
              <w:t>July 13, 2011</w:t>
            </w:r>
            <w:r w:rsidRPr="005A6D66">
              <w:fldChar w:fldCharType="end"/>
            </w:r>
          </w:p>
        </w:tc>
      </w:tr>
    </w:tbl>
    <w:p w14:paraId="0E2CD7A7" w14:textId="77777777" w:rsidR="008B636D" w:rsidRDefault="008B636D" w:rsidP="001E3C2E"/>
    <w:p w14:paraId="6959E4A7" w14:textId="77777777" w:rsidR="008B636D" w:rsidRPr="001E3C2E" w:rsidRDefault="008B636D" w:rsidP="001E3C2E"/>
    <w:tbl>
      <w:tblPr>
        <w:tblW w:w="10818" w:type="dxa"/>
        <w:jc w:val="center"/>
        <w:tblLook w:val="0000" w:firstRow="0" w:lastRow="0" w:firstColumn="0" w:lastColumn="0" w:noHBand="0" w:noVBand="0"/>
      </w:tblPr>
      <w:tblGrid>
        <w:gridCol w:w="5400"/>
        <w:gridCol w:w="3618"/>
        <w:gridCol w:w="1782"/>
        <w:gridCol w:w="18"/>
      </w:tblGrid>
      <w:tr w:rsidR="0093568C" w:rsidRPr="001E3C2E" w14:paraId="10FFE2CE" w14:textId="77777777" w:rsidTr="00EB3355">
        <w:trPr>
          <w:gridAfter w:val="1"/>
          <w:wAfter w:w="18" w:type="dxa"/>
          <w:trHeight w:val="1440"/>
          <w:jc w:val="center"/>
        </w:trPr>
        <w:tc>
          <w:tcPr>
            <w:tcW w:w="5400" w:type="dxa"/>
          </w:tcPr>
          <w:p w14:paraId="1F96CC37" w14:textId="77777777" w:rsidR="0093568C" w:rsidRPr="00D115C4" w:rsidRDefault="0093568C" w:rsidP="00D115C4">
            <w:pPr>
              <w:pStyle w:val="Heading3"/>
            </w:pPr>
            <w:r w:rsidRPr="00D115C4">
              <w:t>To:</w:t>
            </w:r>
          </w:p>
          <w:p w14:paraId="77252475" w14:textId="18B0A486" w:rsidR="0093568C" w:rsidRPr="001E3C2E" w:rsidRDefault="004A3768" w:rsidP="001E3C2E">
            <w:r>
              <w:t>Colorado School of Mines Alumni Association</w:t>
            </w:r>
          </w:p>
          <w:p w14:paraId="66F48B78" w14:textId="63B81B55" w:rsidR="0093568C" w:rsidRPr="001E3C2E" w:rsidRDefault="004A3768" w:rsidP="001E3C2E">
            <w:r>
              <w:t>1700 Maple Street</w:t>
            </w:r>
          </w:p>
          <w:p w14:paraId="4E977B3F" w14:textId="711EA9A0" w:rsidR="0093568C" w:rsidRPr="001E3C2E" w:rsidRDefault="004A3768" w:rsidP="001E3C2E">
            <w:r>
              <w:t>Golden, CO 80401</w:t>
            </w:r>
          </w:p>
          <w:p w14:paraId="245FF502" w14:textId="79B95988" w:rsidR="0093568C" w:rsidRPr="001E3C2E" w:rsidRDefault="00EB3355" w:rsidP="001E3C2E">
            <w:r>
              <w:t>303-</w:t>
            </w:r>
            <w:r w:rsidR="004A3768">
              <w:t>273-3295</w:t>
            </w:r>
          </w:p>
        </w:tc>
        <w:tc>
          <w:tcPr>
            <w:tcW w:w="5400" w:type="dxa"/>
            <w:gridSpan w:val="2"/>
          </w:tcPr>
          <w:p w14:paraId="10470E65" w14:textId="77777777" w:rsidR="0093568C" w:rsidRPr="001E3C2E" w:rsidRDefault="0093568C" w:rsidP="001E3C2E"/>
        </w:tc>
      </w:tr>
      <w:tr w:rsidR="005A6D66" w:rsidRPr="001E3C2E" w14:paraId="52D4054D" w14:textId="77777777" w:rsidTr="00EB3355">
        <w:trPr>
          <w:gridAfter w:val="1"/>
          <w:wAfter w:w="18" w:type="dxa"/>
          <w:trHeight w:val="1152"/>
          <w:jc w:val="center"/>
        </w:trPr>
        <w:tc>
          <w:tcPr>
            <w:tcW w:w="10800" w:type="dxa"/>
            <w:gridSpan w:val="3"/>
          </w:tcPr>
          <w:p w14:paraId="43ACAF75" w14:textId="77777777" w:rsidR="005A6D66" w:rsidRPr="00D115C4" w:rsidRDefault="005A6D66" w:rsidP="00D115C4">
            <w:pPr>
              <w:pStyle w:val="Heading3"/>
            </w:pPr>
          </w:p>
        </w:tc>
      </w:tr>
      <w:tr w:rsidR="00EB3355" w:rsidRPr="001E3C2E" w14:paraId="5FA041AD" w14:textId="77777777" w:rsidTr="00EB33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9018" w:type="dxa"/>
          <w:cantSplit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</w:tcBorders>
            <w:vAlign w:val="center"/>
          </w:tcPr>
          <w:p w14:paraId="2ADC4719" w14:textId="77777777" w:rsidR="00EB3355" w:rsidRPr="001E3C2E" w:rsidRDefault="00EB3355" w:rsidP="0021009B">
            <w:pPr>
              <w:pStyle w:val="ColumnHeadings"/>
            </w:pPr>
            <w:r w:rsidRPr="001E3C2E">
              <w:t>TERMS</w:t>
            </w:r>
          </w:p>
        </w:tc>
      </w:tr>
      <w:tr w:rsidR="00EB3355" w:rsidRPr="001E3C2E" w14:paraId="21E93524" w14:textId="77777777" w:rsidTr="00EB33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9018" w:type="dxa"/>
          <w:cantSplit/>
          <w:trHeight w:val="288"/>
        </w:trPr>
        <w:tc>
          <w:tcPr>
            <w:tcW w:w="1800" w:type="dxa"/>
            <w:gridSpan w:val="2"/>
            <w:vAlign w:val="center"/>
          </w:tcPr>
          <w:p w14:paraId="22048183" w14:textId="77777777" w:rsidR="00EB3355" w:rsidRPr="001E3C2E" w:rsidRDefault="00EB3355" w:rsidP="00D4146A">
            <w:pPr>
              <w:pStyle w:val="Centered"/>
            </w:pPr>
            <w:r>
              <w:t>Due on receipt</w:t>
            </w:r>
          </w:p>
        </w:tc>
      </w:tr>
    </w:tbl>
    <w:p w14:paraId="0AA8628D" w14:textId="77777777" w:rsidR="0093568C" w:rsidRPr="001E3C2E" w:rsidRDefault="0093568C" w:rsidP="001E3C2E"/>
    <w:p w14:paraId="78D95EBC" w14:textId="77777777" w:rsidR="0093568C" w:rsidRPr="001E3C2E" w:rsidRDefault="0093568C" w:rsidP="001E3C2E"/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59"/>
        <w:gridCol w:w="1837"/>
      </w:tblGrid>
      <w:tr w:rsidR="00EB3355" w:rsidRPr="001E3C2E" w14:paraId="73F561C6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14563F" w14:textId="77777777" w:rsidR="00EB3355" w:rsidRPr="001E3C2E" w:rsidRDefault="00EB3355" w:rsidP="0021009B">
            <w:pPr>
              <w:pStyle w:val="ColumnHeadings"/>
            </w:pPr>
            <w:r>
              <w:t>DESCRIPTION</w:t>
            </w:r>
          </w:p>
        </w:tc>
        <w:tc>
          <w:tcPr>
            <w:tcW w:w="18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3D83C9" w14:textId="77777777" w:rsidR="00EB3355" w:rsidRPr="001E3C2E" w:rsidRDefault="00EB3355" w:rsidP="0021009B">
            <w:pPr>
              <w:pStyle w:val="ColumnHeadings"/>
            </w:pPr>
            <w:r w:rsidRPr="001E3C2E">
              <w:t>TOTAL</w:t>
            </w:r>
          </w:p>
        </w:tc>
      </w:tr>
      <w:tr w:rsidR="00B041E5" w:rsidRPr="001E3C2E" w14:paraId="19382AE8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248BFC03" w14:textId="07B55F19" w:rsidR="00B041E5" w:rsidRDefault="00EF0AE5" w:rsidP="008B636D">
            <w:r>
              <w:t>Time spent on communications development</w:t>
            </w:r>
            <w:r w:rsidR="00193EA1">
              <w:t xml:space="preserve"> at a rate of $10.20/</w:t>
            </w:r>
            <w:proofErr w:type="spellStart"/>
            <w:r w:rsidR="00193EA1">
              <w:t>hr</w:t>
            </w:r>
            <w:proofErr w:type="spellEnd"/>
            <w:r w:rsidR="00237F29">
              <w:t>:</w:t>
            </w:r>
          </w:p>
          <w:p w14:paraId="47FDB6B8" w14:textId="738A38E8" w:rsidR="00EF0AE5" w:rsidRDefault="00682E78" w:rsidP="00682E78">
            <w:pPr>
              <w:tabs>
                <w:tab w:val="left" w:pos="1442"/>
              </w:tabs>
              <w:ind w:left="720"/>
            </w:pPr>
            <w:r>
              <w:t>July 5</w:t>
            </w:r>
            <w:r w:rsidR="00237F29">
              <w:tab/>
            </w:r>
            <w:r w:rsidR="00EF0AE5">
              <w:t>Tuesday</w:t>
            </w:r>
            <w:r w:rsidR="00237F29">
              <w:t xml:space="preserve">: </w:t>
            </w:r>
            <w:r w:rsidR="003837BF">
              <w:t>9:15-1:15, 1:45-3:00</w:t>
            </w:r>
            <w:r>
              <w:tab/>
            </w:r>
            <w:r>
              <w:t>(22.25 hours)</w:t>
            </w:r>
          </w:p>
          <w:p w14:paraId="1736DB58" w14:textId="14833702" w:rsidR="00EF0AE5" w:rsidRDefault="00EF0AE5" w:rsidP="00237F29">
            <w:pPr>
              <w:ind w:left="1440"/>
            </w:pPr>
            <w:r>
              <w:t>Wednesday</w:t>
            </w:r>
            <w:r w:rsidR="00237F29">
              <w:t xml:space="preserve">: </w:t>
            </w:r>
            <w:r w:rsidR="00715BF1">
              <w:t>9:00-1:30, 2:15-5:00</w:t>
            </w:r>
          </w:p>
          <w:p w14:paraId="6DFD62C9" w14:textId="375E5771" w:rsidR="00EF0AE5" w:rsidRDefault="00EF0AE5" w:rsidP="00237F29">
            <w:pPr>
              <w:ind w:left="1440"/>
            </w:pPr>
            <w:r>
              <w:t>Thursday</w:t>
            </w:r>
            <w:r w:rsidR="00237F29">
              <w:t xml:space="preserve">: </w:t>
            </w:r>
            <w:r w:rsidR="00193EA1">
              <w:t>8:45-1:00, 1:30-3:00</w:t>
            </w:r>
          </w:p>
          <w:p w14:paraId="42BC7649" w14:textId="3CFED5E2" w:rsidR="00EF0AE5" w:rsidRDefault="00EF0AE5" w:rsidP="00237F29">
            <w:pPr>
              <w:ind w:left="1440"/>
            </w:pPr>
            <w:r>
              <w:t>Friday</w:t>
            </w:r>
            <w:r w:rsidR="00237F29">
              <w:t xml:space="preserve">: </w:t>
            </w:r>
            <w:r w:rsidR="00E076D9">
              <w:t>2:30-6:30</w:t>
            </w:r>
            <w:bookmarkStart w:id="0" w:name="_GoBack"/>
            <w:bookmarkEnd w:id="0"/>
          </w:p>
          <w:p w14:paraId="5312B83E" w14:textId="795D7C82" w:rsidR="00237F29" w:rsidRDefault="00237F29" w:rsidP="00237F29">
            <w:pPr>
              <w:tabs>
                <w:tab w:val="left" w:pos="1442"/>
              </w:tabs>
              <w:ind w:left="720"/>
            </w:pPr>
            <w:r>
              <w:t>July 11</w:t>
            </w:r>
            <w:r>
              <w:tab/>
              <w:t xml:space="preserve">Monday: </w:t>
            </w:r>
            <w:r w:rsidR="00E076D9">
              <w:t>9:00-1:00, 2:00-5:30</w:t>
            </w:r>
            <w:r w:rsidR="00BF0DB5">
              <w:tab/>
              <w:t>(21 hours)</w:t>
            </w:r>
          </w:p>
          <w:p w14:paraId="103307AE" w14:textId="4EDE51AA" w:rsidR="00237F29" w:rsidRDefault="00237F29" w:rsidP="00E076D9">
            <w:pPr>
              <w:tabs>
                <w:tab w:val="left" w:pos="2618"/>
              </w:tabs>
              <w:ind w:left="1440"/>
            </w:pPr>
            <w:r>
              <w:t>Tuesday</w:t>
            </w:r>
            <w:r w:rsidR="00E076D9">
              <w:t>: 9:30-3:00</w:t>
            </w:r>
          </w:p>
          <w:p w14:paraId="726C7702" w14:textId="17AC5D07" w:rsidR="00237F29" w:rsidRDefault="00237F29" w:rsidP="00237F29">
            <w:pPr>
              <w:ind w:left="1440"/>
            </w:pPr>
            <w:r>
              <w:t xml:space="preserve">Wednesday: </w:t>
            </w:r>
            <w:r w:rsidR="009F2636">
              <w:t>8:45-2:00, 2:30-</w:t>
            </w:r>
            <w:r w:rsidR="00193EA1">
              <w:t>5:</w:t>
            </w:r>
            <w:r w:rsidR="00715BF1">
              <w:t>15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61E7340" w14:textId="0FC8ECCB" w:rsidR="00B041E5" w:rsidRDefault="00682E78" w:rsidP="00B041E5">
            <w:pPr>
              <w:jc w:val="right"/>
            </w:pPr>
            <w:r>
              <w:t>441.15</w:t>
            </w:r>
          </w:p>
        </w:tc>
      </w:tr>
      <w:tr w:rsidR="003F49FB" w:rsidRPr="001E3C2E" w14:paraId="4598AF40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36C8AE7" w14:textId="77777777" w:rsidR="003F49FB" w:rsidRPr="001E3C2E" w:rsidRDefault="003F49FB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19C49E" w14:textId="5F2D0F23" w:rsidR="003F49FB" w:rsidRPr="001E3C2E" w:rsidRDefault="003F49FB" w:rsidP="003F49FB">
            <w:pPr>
              <w:jc w:val="right"/>
            </w:pPr>
            <w:r>
              <w:t>441.15</w:t>
            </w:r>
          </w:p>
        </w:tc>
      </w:tr>
      <w:tr w:rsidR="00B041E5" w:rsidRPr="001E3C2E" w14:paraId="24056B5A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87F987" w14:textId="4B3EECB0" w:rsidR="00B041E5" w:rsidRPr="001E3C2E" w:rsidRDefault="00BF0DB5" w:rsidP="0021009B">
            <w:pPr>
              <w:pStyle w:val="Labels"/>
            </w:pPr>
            <w:r>
              <w:t>Credit</w:t>
            </w: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7C6A43" w14:textId="77777777" w:rsidR="00B041E5" w:rsidRPr="001E3C2E" w:rsidRDefault="00B041E5" w:rsidP="003F49FB">
            <w:pPr>
              <w:jc w:val="right"/>
            </w:pPr>
            <w:r>
              <w:t>0.00</w:t>
            </w:r>
          </w:p>
        </w:tc>
      </w:tr>
      <w:tr w:rsidR="003F49FB" w:rsidRPr="001E3C2E" w14:paraId="0597C8A5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41B75" w14:textId="77777777" w:rsidR="003F49FB" w:rsidRPr="001E3C2E" w:rsidRDefault="003F49FB" w:rsidP="0021009B">
            <w:pPr>
              <w:pStyle w:val="Labels"/>
            </w:pPr>
            <w:r w:rsidRPr="001E3C2E">
              <w:t>TOTAL</w:t>
            </w:r>
            <w:r>
              <w:t xml:space="preserve"> due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E4772" w14:textId="5E7CCBD8" w:rsidR="003F49FB" w:rsidRPr="001E3C2E" w:rsidRDefault="003F49FB" w:rsidP="003F49FB">
            <w:pPr>
              <w:jc w:val="right"/>
            </w:pPr>
            <w:r>
              <w:t>441.15</w:t>
            </w:r>
          </w:p>
        </w:tc>
      </w:tr>
    </w:tbl>
    <w:p w14:paraId="2AF90888" w14:textId="77777777"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BD7A44" w:rsidRPr="001E3C2E" w14:paraId="641C2496" w14:textId="77777777">
        <w:trPr>
          <w:trHeight w:val="1667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2EC911CA" w14:textId="3753CFEF" w:rsidR="00BD7A44" w:rsidRDefault="00BD7A44" w:rsidP="00FB1848">
            <w:r>
              <w:t>Make all checks payable to</w:t>
            </w:r>
            <w:r w:rsidR="00EB3355">
              <w:t>:</w:t>
            </w:r>
            <w:r>
              <w:t xml:space="preserve"> </w:t>
            </w:r>
            <w:r w:rsidR="00EB3355">
              <w:t xml:space="preserve">William </w:t>
            </w:r>
            <w:r w:rsidR="00B041E5">
              <w:t xml:space="preserve">H. </w:t>
            </w:r>
            <w:proofErr w:type="spellStart"/>
            <w:r w:rsidR="00EB3355">
              <w:t>Weiskopf</w:t>
            </w:r>
            <w:proofErr w:type="spellEnd"/>
          </w:p>
          <w:p w14:paraId="72BC37B0" w14:textId="1C0B9C91" w:rsidR="00BD7A44" w:rsidRDefault="00BD7A44" w:rsidP="00B041E5">
            <w:pPr>
              <w:jc w:val="both"/>
            </w:pPr>
            <w:r>
              <w:t xml:space="preserve">If you have any questions concerning this invoice, </w:t>
            </w:r>
            <w:r w:rsidR="00B041E5">
              <w:t xml:space="preserve">email </w:t>
            </w:r>
            <w:hyperlink r:id="rId6" w:history="1">
              <w:r w:rsidR="00B041E5" w:rsidRPr="007323C3">
                <w:rPr>
                  <w:rStyle w:val="Hyperlink"/>
                </w:rPr>
                <w:t>worldwidewilly@comcast.net</w:t>
              </w:r>
            </w:hyperlink>
            <w:r w:rsidR="00B041E5">
              <w:t xml:space="preserve"> or call 720-891-8807</w:t>
            </w:r>
          </w:p>
          <w:p w14:paraId="39B15BD1" w14:textId="77777777" w:rsidR="00FB1848" w:rsidRPr="001E3C2E" w:rsidRDefault="00FB1848" w:rsidP="00FB1848"/>
        </w:tc>
      </w:tr>
      <w:tr w:rsidR="00D4146A" w:rsidRPr="001E3C2E" w14:paraId="7232F520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26B46928" w14:textId="77777777" w:rsidR="00D4146A" w:rsidRPr="001E3C2E" w:rsidRDefault="00D4146A" w:rsidP="00BD7A44">
            <w:pPr>
              <w:pStyle w:val="ColumnHeadings"/>
            </w:pPr>
            <w:r>
              <w:t>Thank you for your business!</w:t>
            </w:r>
          </w:p>
        </w:tc>
      </w:tr>
    </w:tbl>
    <w:p w14:paraId="27F2C569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607AAF"/>
    <w:multiLevelType w:val="hybridMultilevel"/>
    <w:tmpl w:val="E1E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59"/>
    <w:rsid w:val="00193EA1"/>
    <w:rsid w:val="001E3C2E"/>
    <w:rsid w:val="0021009B"/>
    <w:rsid w:val="00237F29"/>
    <w:rsid w:val="00341D54"/>
    <w:rsid w:val="003837BF"/>
    <w:rsid w:val="003F03CA"/>
    <w:rsid w:val="003F49FB"/>
    <w:rsid w:val="00414A9F"/>
    <w:rsid w:val="00434981"/>
    <w:rsid w:val="00473FA7"/>
    <w:rsid w:val="004A3768"/>
    <w:rsid w:val="00587659"/>
    <w:rsid w:val="005A6D66"/>
    <w:rsid w:val="00682E78"/>
    <w:rsid w:val="00715BF1"/>
    <w:rsid w:val="007F3D8D"/>
    <w:rsid w:val="008B636D"/>
    <w:rsid w:val="008C1DFD"/>
    <w:rsid w:val="0093568C"/>
    <w:rsid w:val="009F2636"/>
    <w:rsid w:val="00A67B29"/>
    <w:rsid w:val="00AB03C9"/>
    <w:rsid w:val="00AB2A96"/>
    <w:rsid w:val="00B041E5"/>
    <w:rsid w:val="00B764B8"/>
    <w:rsid w:val="00BD7A44"/>
    <w:rsid w:val="00BF0DB5"/>
    <w:rsid w:val="00C60CDF"/>
    <w:rsid w:val="00D115C4"/>
    <w:rsid w:val="00D4146A"/>
    <w:rsid w:val="00D45E69"/>
    <w:rsid w:val="00D76A11"/>
    <w:rsid w:val="00E076D9"/>
    <w:rsid w:val="00E6107D"/>
    <w:rsid w:val="00EB3355"/>
    <w:rsid w:val="00EF0AE5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F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orldwidewilly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eWillMan\Application%20Data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38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Weiskopf</dc:creator>
  <cp:keywords/>
  <dc:description/>
  <cp:lastModifiedBy>William H. Weiskopf</cp:lastModifiedBy>
  <cp:revision>12</cp:revision>
  <cp:lastPrinted>2010-06-10T21:29:00Z</cp:lastPrinted>
  <dcterms:created xsi:type="dcterms:W3CDTF">2011-07-13T22:02:00Z</dcterms:created>
  <dcterms:modified xsi:type="dcterms:W3CDTF">2011-07-13T22:55:00Z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