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>William H. Weiskopf</w:t>
            </w:r>
          </w:p>
          <w:p w14:paraId="7E15CD69" w14:textId="37F782CD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59CA10E8" w14:textId="77777777" w:rsidR="00375448" w:rsidRDefault="005A6D66" w:rsidP="00375448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</w:t>
            </w:r>
            <w:r w:rsidR="00375448">
              <w:t>663-9455</w:t>
            </w:r>
          </w:p>
          <w:p w14:paraId="6B41C6D3" w14:textId="2D61C93E" w:rsidR="008B636D" w:rsidRPr="001E3C2E" w:rsidRDefault="00375448" w:rsidP="00375448">
            <w:r>
              <w:t>william@weiskopf.me</w:t>
            </w:r>
            <w:r w:rsidR="008B636D">
              <w:t xml:space="preserve">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722D10">
              <w:rPr>
                <w:noProof/>
              </w:rPr>
              <w:t>March 21, 2014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705" w:type="dxa"/>
        <w:jc w:val="center"/>
        <w:tblLook w:val="0000" w:firstRow="0" w:lastRow="0" w:firstColumn="0" w:lastColumn="0" w:noHBand="0" w:noVBand="0"/>
      </w:tblPr>
      <w:tblGrid>
        <w:gridCol w:w="5400"/>
        <w:gridCol w:w="3415"/>
        <w:gridCol w:w="1890"/>
      </w:tblGrid>
      <w:tr w:rsidR="0093568C" w:rsidRPr="001E3C2E" w14:paraId="10FFE2CE" w14:textId="77777777" w:rsidTr="00875AE3">
        <w:trPr>
          <w:trHeight w:val="1440"/>
          <w:jc w:val="center"/>
        </w:trPr>
        <w:tc>
          <w:tcPr>
            <w:tcW w:w="5400" w:type="dxa"/>
          </w:tcPr>
          <w:p w14:paraId="3DCEEE84" w14:textId="77777777" w:rsidR="0093568C" w:rsidRDefault="0093568C" w:rsidP="005F3555">
            <w:pPr>
              <w:pStyle w:val="Heading3"/>
            </w:pPr>
            <w:r w:rsidRPr="00D115C4">
              <w:t>To:</w:t>
            </w:r>
          </w:p>
          <w:p w14:paraId="465F77F6" w14:textId="298D1F46" w:rsidR="005F3555" w:rsidRDefault="007144F8" w:rsidP="005F3555">
            <w:proofErr w:type="spellStart"/>
            <w:r>
              <w:t>InSITE</w:t>
            </w:r>
            <w:proofErr w:type="spellEnd"/>
            <w:r>
              <w:t xml:space="preserve"> Selection Services</w:t>
            </w:r>
          </w:p>
          <w:p w14:paraId="2E0F495C" w14:textId="309A890D" w:rsidR="005F3555" w:rsidRPr="005F3555" w:rsidRDefault="007144F8" w:rsidP="007144F8">
            <w:pPr>
              <w:pStyle w:val="NoSpacing"/>
            </w:pPr>
            <w:r>
              <w:t xml:space="preserve">c/o Michael </w:t>
            </w:r>
            <w:proofErr w:type="spellStart"/>
            <w:r>
              <w:t>Cousineau</w:t>
            </w:r>
            <w:proofErr w:type="spellEnd"/>
          </w:p>
          <w:p w14:paraId="0F612B9E" w14:textId="6D0A5F42" w:rsidR="007144F8" w:rsidRDefault="007144F8" w:rsidP="007144F8">
            <w:r>
              <w:t>9333 Jennings Road</w:t>
            </w:r>
          </w:p>
          <w:p w14:paraId="13EBB697" w14:textId="3A2A0A29" w:rsidR="007144F8" w:rsidRDefault="007144F8" w:rsidP="007144F8">
            <w:r>
              <w:t>Morrison</w:t>
            </w:r>
            <w:r>
              <w:t>,</w:t>
            </w:r>
            <w:r>
              <w:t xml:space="preserve"> </w:t>
            </w:r>
            <w:r>
              <w:t>CO</w:t>
            </w:r>
          </w:p>
          <w:p w14:paraId="245FF502" w14:textId="6362CDE2" w:rsidR="005F3555" w:rsidRPr="005F3555" w:rsidRDefault="00D0634D" w:rsidP="007144F8">
            <w:r>
              <w:t>80465</w:t>
            </w:r>
          </w:p>
        </w:tc>
        <w:tc>
          <w:tcPr>
            <w:tcW w:w="5305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875AE3">
        <w:trPr>
          <w:trHeight w:val="1152"/>
          <w:jc w:val="center"/>
        </w:trPr>
        <w:tc>
          <w:tcPr>
            <w:tcW w:w="10705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875AE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8815" w:type="dxa"/>
          <w:cantSplit/>
          <w:trHeight w:val="288"/>
        </w:trPr>
        <w:tc>
          <w:tcPr>
            <w:tcW w:w="1890" w:type="dxa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20"/>
        <w:gridCol w:w="1876"/>
      </w:tblGrid>
      <w:tr w:rsidR="00EB3355" w:rsidRPr="001E3C2E" w14:paraId="73F561C6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7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26C7702" w14:textId="43404CE2" w:rsidR="00375448" w:rsidRDefault="00D0634D" w:rsidP="00A61A2A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Cindy </w:t>
            </w:r>
            <w:proofErr w:type="spellStart"/>
            <w:r>
              <w:t>McKeown</w:t>
            </w:r>
            <w:proofErr w:type="spellEnd"/>
            <w:r>
              <w:t xml:space="preserve"> (4hr 7min, 1hr 31min, 18min).  Setup Outlook on desktop, Surface, and iPhone.  Fixed Outlook on desktop.  Fixed desktop connection issues. 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02AE27C5" w:rsidR="00B041E5" w:rsidRDefault="00D0634D" w:rsidP="00B041E5">
            <w:pPr>
              <w:jc w:val="right"/>
            </w:pPr>
            <w:r>
              <w:t>94.93</w:t>
            </w:r>
          </w:p>
        </w:tc>
      </w:tr>
      <w:tr w:rsidR="00D0634D" w:rsidRPr="001E3C2E" w14:paraId="0BF7C376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1BB4A8A7" w14:textId="014B8AE1" w:rsidR="00D0634D" w:rsidRDefault="00D0634D" w:rsidP="00A61A2A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Stacey </w:t>
            </w:r>
            <w:proofErr w:type="spellStart"/>
            <w:r>
              <w:t>Cousineau</w:t>
            </w:r>
            <w:proofErr w:type="spellEnd"/>
            <w:r>
              <w:t xml:space="preserve"> (20 min, 33 min).  Fixed Outlook problems on both iMacs; seems the send settings became tweaked so that they wouldn’t authenticate. 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CB6CD88" w14:textId="6E386F81" w:rsidR="00D0634D" w:rsidRDefault="00D0634D" w:rsidP="00B041E5">
            <w:pPr>
              <w:jc w:val="right"/>
            </w:pPr>
            <w:r>
              <w:t>14.13</w:t>
            </w:r>
          </w:p>
        </w:tc>
      </w:tr>
      <w:tr w:rsidR="00D0634D" w:rsidRPr="001E3C2E" w14:paraId="5540B51B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326BED28" w14:textId="20D0FCF8" w:rsidR="00D0634D" w:rsidRDefault="00D0634D" w:rsidP="00A61A2A">
            <w:pPr>
              <w:tabs>
                <w:tab w:val="left" w:pos="722"/>
                <w:tab w:val="left" w:pos="1622"/>
                <w:tab w:val="left" w:pos="4322"/>
              </w:tabs>
            </w:pPr>
            <w:r>
              <w:t xml:space="preserve">Support for Michael </w:t>
            </w:r>
            <w:proofErr w:type="spellStart"/>
            <w:r>
              <w:t>Cousineau</w:t>
            </w:r>
            <w:proofErr w:type="spellEnd"/>
            <w:r>
              <w:t xml:space="preserve"> (1 </w:t>
            </w:r>
            <w:proofErr w:type="spellStart"/>
            <w:r>
              <w:t>hr</w:t>
            </w:r>
            <w:proofErr w:type="spellEnd"/>
            <w:r>
              <w:t xml:space="preserve">).  Looking into Excel spreadsheet sluggishness; appears to be a natural product of continuous resaving in Office programs; fix proposed. 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7175F4E4" w14:textId="061A97E3" w:rsidR="00D0634D" w:rsidRDefault="00D0634D" w:rsidP="00B041E5">
            <w:pPr>
              <w:jc w:val="right"/>
            </w:pPr>
            <w:r>
              <w:t>16.00</w:t>
            </w:r>
          </w:p>
        </w:tc>
      </w:tr>
      <w:tr w:rsidR="003F49FB" w:rsidRPr="001E3C2E" w14:paraId="4598AF40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008F2F24" w:rsidR="003F49FB" w:rsidRPr="001E3C2E" w:rsidRDefault="00D0634D" w:rsidP="003F49FB">
            <w:pPr>
              <w:jc w:val="right"/>
            </w:pPr>
            <w:r>
              <w:t>125.06</w:t>
            </w:r>
          </w:p>
        </w:tc>
      </w:tr>
      <w:tr w:rsidR="00B041E5" w:rsidRPr="001E3C2E" w14:paraId="24056B5A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875AE3">
        <w:trPr>
          <w:cantSplit/>
          <w:trHeight w:val="288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5524D220" w:rsidR="003F49FB" w:rsidRPr="001E3C2E" w:rsidRDefault="00D0634D" w:rsidP="003F49FB">
            <w:pPr>
              <w:jc w:val="right"/>
            </w:pPr>
            <w:r>
              <w:t>125.06</w:t>
            </w:r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  <w:bookmarkStart w:id="0" w:name="_GoBack"/>
            <w:bookmarkEnd w:id="0"/>
          </w:p>
          <w:p w14:paraId="72BC37B0" w14:textId="4D7FED5D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r w:rsidR="00375448">
              <w:t>william@weiskopf.me</w:t>
            </w:r>
            <w:hyperlink r:id="rId5" w:history="1"/>
            <w:r w:rsidR="00375448">
              <w:t xml:space="preserve"> or call 720-663-9455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9"/>
    <w:rsid w:val="00153B7E"/>
    <w:rsid w:val="00193EA1"/>
    <w:rsid w:val="00194E33"/>
    <w:rsid w:val="001D206A"/>
    <w:rsid w:val="001E3C2E"/>
    <w:rsid w:val="0021009B"/>
    <w:rsid w:val="00237F29"/>
    <w:rsid w:val="00281C5A"/>
    <w:rsid w:val="00341D54"/>
    <w:rsid w:val="00375448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5F3555"/>
    <w:rsid w:val="0062349C"/>
    <w:rsid w:val="0064739D"/>
    <w:rsid w:val="00682E78"/>
    <w:rsid w:val="007144F8"/>
    <w:rsid w:val="00715BF1"/>
    <w:rsid w:val="00722D10"/>
    <w:rsid w:val="007F3D8D"/>
    <w:rsid w:val="00875AE3"/>
    <w:rsid w:val="008B636D"/>
    <w:rsid w:val="008C1DFD"/>
    <w:rsid w:val="008C42E8"/>
    <w:rsid w:val="0093568C"/>
    <w:rsid w:val="009C3F1B"/>
    <w:rsid w:val="009F2636"/>
    <w:rsid w:val="00A27E58"/>
    <w:rsid w:val="00A61A2A"/>
    <w:rsid w:val="00A67B29"/>
    <w:rsid w:val="00AB03C9"/>
    <w:rsid w:val="00AB2A96"/>
    <w:rsid w:val="00B041E5"/>
    <w:rsid w:val="00B32185"/>
    <w:rsid w:val="00B764B8"/>
    <w:rsid w:val="00BA29C6"/>
    <w:rsid w:val="00BD7A44"/>
    <w:rsid w:val="00BF0DB5"/>
    <w:rsid w:val="00C05828"/>
    <w:rsid w:val="00C60CDF"/>
    <w:rsid w:val="00CA3BD6"/>
    <w:rsid w:val="00D0634D"/>
    <w:rsid w:val="00D115C4"/>
    <w:rsid w:val="00D4146A"/>
    <w:rsid w:val="00D45E69"/>
    <w:rsid w:val="00D76A11"/>
    <w:rsid w:val="00DD3DE5"/>
    <w:rsid w:val="00DF13BF"/>
    <w:rsid w:val="00E076D9"/>
    <w:rsid w:val="00E6107D"/>
    <w:rsid w:val="00E77CE4"/>
    <w:rsid w:val="00EB3355"/>
    <w:rsid w:val="00ED3FF0"/>
    <w:rsid w:val="00EF0AE5"/>
    <w:rsid w:val="00F152A0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  <w15:docId w15:val="{96FD0F25-BA9A-4C68-B470-7FA5DA4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3555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orldwidewilly@comcast.net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18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Weiskopf</cp:lastModifiedBy>
  <cp:revision>3</cp:revision>
  <cp:lastPrinted>2012-11-16T18:32:00Z</cp:lastPrinted>
  <dcterms:created xsi:type="dcterms:W3CDTF">2014-03-21T16:29:00Z</dcterms:created>
  <dcterms:modified xsi:type="dcterms:W3CDTF">2014-03-21T16:47:00Z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