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5412"/>
        <w:gridCol w:w="5388"/>
      </w:tblGrid>
      <w:tr w:rsidR="005A6D66" w:rsidRPr="001E3C2E" w14:paraId="19DA5D09" w14:textId="77777777">
        <w:trPr>
          <w:trHeight w:val="795"/>
          <w:jc w:val="center"/>
        </w:trPr>
        <w:tc>
          <w:tcPr>
            <w:tcW w:w="5412" w:type="dxa"/>
            <w:vMerge w:val="restart"/>
          </w:tcPr>
          <w:p w14:paraId="78876AB6" w14:textId="6401E24F" w:rsidR="005A6D66" w:rsidRDefault="00B041E5" w:rsidP="00A67B29">
            <w:pPr>
              <w:pStyle w:val="Heading2"/>
            </w:pPr>
            <w:r>
              <w:t>William H. Weiskopf</w:t>
            </w:r>
          </w:p>
          <w:p w14:paraId="7E15CD69" w14:textId="77777777" w:rsidR="005A6D66" w:rsidRDefault="005A6D66" w:rsidP="00D115C4">
            <w:pPr>
              <w:pStyle w:val="Slogan"/>
            </w:pPr>
          </w:p>
          <w:p w14:paraId="25763ABE" w14:textId="77777777" w:rsidR="005A6D66" w:rsidRPr="001E3C2E" w:rsidRDefault="005A6D66" w:rsidP="001E3C2E"/>
          <w:p w14:paraId="43B85FC4" w14:textId="77777777" w:rsidR="005A6D66" w:rsidRPr="001E3C2E" w:rsidRDefault="00587659" w:rsidP="001E3C2E">
            <w:r>
              <w:t>14607 West 62</w:t>
            </w:r>
            <w:r w:rsidRPr="00587659">
              <w:rPr>
                <w:vertAlign w:val="superscript"/>
              </w:rPr>
              <w:t>nd</w:t>
            </w:r>
            <w:r>
              <w:t xml:space="preserve"> Avenue</w:t>
            </w:r>
          </w:p>
          <w:p w14:paraId="133ECCC1" w14:textId="77777777" w:rsidR="005A6D66" w:rsidRPr="001E3C2E" w:rsidRDefault="00587659" w:rsidP="001E3C2E">
            <w:r>
              <w:t>Arvada, CO  80004</w:t>
            </w:r>
          </w:p>
          <w:p w14:paraId="6B41C6D3" w14:textId="305A1A24" w:rsidR="008B636D" w:rsidRPr="001E3C2E" w:rsidRDefault="005A6D66" w:rsidP="009C3F1B">
            <w:r w:rsidRPr="001E3C2E">
              <w:t>Phone</w:t>
            </w:r>
            <w:r w:rsidR="00EB3355">
              <w:t>:</w:t>
            </w:r>
            <w:r w:rsidRPr="001E3C2E">
              <w:t xml:space="preserve"> </w:t>
            </w:r>
            <w:r w:rsidR="00587659">
              <w:t>720-</w:t>
            </w:r>
            <w:r w:rsidR="00CD1AB3">
              <w:t>663-9455</w:t>
            </w:r>
          </w:p>
        </w:tc>
        <w:tc>
          <w:tcPr>
            <w:tcW w:w="5388" w:type="dxa"/>
          </w:tcPr>
          <w:p w14:paraId="55758E21" w14:textId="77777777" w:rsidR="005A6D66" w:rsidRDefault="005A6D66" w:rsidP="00E6107D">
            <w:pPr>
              <w:pStyle w:val="Heading1"/>
            </w:pPr>
            <w:r>
              <w:t>INVOICE</w:t>
            </w:r>
          </w:p>
        </w:tc>
      </w:tr>
      <w:tr w:rsidR="005A6D66" w:rsidRPr="001E3C2E" w14:paraId="7544A128" w14:textId="77777777">
        <w:trPr>
          <w:trHeight w:val="795"/>
          <w:jc w:val="center"/>
        </w:trPr>
        <w:tc>
          <w:tcPr>
            <w:tcW w:w="5412" w:type="dxa"/>
            <w:vMerge/>
          </w:tcPr>
          <w:p w14:paraId="692FDBF6" w14:textId="77777777" w:rsidR="005A6D66" w:rsidRPr="001E3C2E" w:rsidRDefault="005A6D66" w:rsidP="00A67B29">
            <w:pPr>
              <w:pStyle w:val="Heading2"/>
            </w:pPr>
          </w:p>
        </w:tc>
        <w:tc>
          <w:tcPr>
            <w:tcW w:w="5388" w:type="dxa"/>
            <w:vAlign w:val="bottom"/>
          </w:tcPr>
          <w:p w14:paraId="6C166752" w14:textId="0274C7D0" w:rsidR="005A6D66" w:rsidRPr="005A6D66" w:rsidRDefault="005A6D66" w:rsidP="005A6D66">
            <w:pPr>
              <w:pStyle w:val="Labels"/>
            </w:pPr>
            <w:r w:rsidRPr="005A6D66">
              <w:t>Invoice #</w:t>
            </w:r>
            <w:r w:rsidR="00194E33">
              <w:t>2</w:t>
            </w:r>
          </w:p>
          <w:p w14:paraId="3286B7C4" w14:textId="77777777" w:rsidR="005A6D66" w:rsidRPr="005A6D66" w:rsidRDefault="005A6D66" w:rsidP="005A6D66">
            <w:pPr>
              <w:pStyle w:val="Labels"/>
              <w:rPr>
                <w:b/>
                <w:bCs/>
              </w:rPr>
            </w:pPr>
            <w:r w:rsidRPr="005A6D66">
              <w:t xml:space="preserve">Date: </w:t>
            </w:r>
            <w:r w:rsidRPr="005A6D66">
              <w:fldChar w:fldCharType="begin"/>
            </w:r>
            <w:r w:rsidRPr="005A6D66">
              <w:instrText xml:space="preserve"> DATE \@ "MMMM d, yyyy" </w:instrText>
            </w:r>
            <w:r w:rsidRPr="005A6D66">
              <w:fldChar w:fldCharType="separate"/>
            </w:r>
            <w:r w:rsidR="007D223F">
              <w:rPr>
                <w:noProof/>
              </w:rPr>
              <w:t>September 28, 2011</w:t>
            </w:r>
            <w:r w:rsidRPr="005A6D66">
              <w:fldChar w:fldCharType="end"/>
            </w:r>
          </w:p>
        </w:tc>
      </w:tr>
    </w:tbl>
    <w:p w14:paraId="0E2CD7A7" w14:textId="77777777" w:rsidR="008B636D" w:rsidRDefault="008B636D" w:rsidP="001E3C2E"/>
    <w:p w14:paraId="6959E4A7" w14:textId="77777777" w:rsidR="008B636D" w:rsidRPr="001E3C2E" w:rsidRDefault="008B636D" w:rsidP="001E3C2E"/>
    <w:tbl>
      <w:tblPr>
        <w:tblW w:w="10818" w:type="dxa"/>
        <w:jc w:val="center"/>
        <w:tblLook w:val="0000" w:firstRow="0" w:lastRow="0" w:firstColumn="0" w:lastColumn="0" w:noHBand="0" w:noVBand="0"/>
      </w:tblPr>
      <w:tblGrid>
        <w:gridCol w:w="5400"/>
        <w:gridCol w:w="3618"/>
        <w:gridCol w:w="1782"/>
        <w:gridCol w:w="18"/>
      </w:tblGrid>
      <w:tr w:rsidR="0093568C" w:rsidRPr="001E3C2E" w14:paraId="10FFE2CE" w14:textId="77777777" w:rsidTr="00EB3355">
        <w:trPr>
          <w:gridAfter w:val="1"/>
          <w:wAfter w:w="18" w:type="dxa"/>
          <w:trHeight w:val="1440"/>
          <w:jc w:val="center"/>
        </w:trPr>
        <w:tc>
          <w:tcPr>
            <w:tcW w:w="5400" w:type="dxa"/>
          </w:tcPr>
          <w:p w14:paraId="1F96CC37" w14:textId="77777777" w:rsidR="0093568C" w:rsidRPr="00D115C4" w:rsidRDefault="0093568C" w:rsidP="00D115C4">
            <w:pPr>
              <w:pStyle w:val="Heading3"/>
            </w:pPr>
            <w:r w:rsidRPr="00D115C4">
              <w:t>To:</w:t>
            </w:r>
          </w:p>
          <w:p w14:paraId="245FF502" w14:textId="77D16583" w:rsidR="0093568C" w:rsidRPr="001E3C2E" w:rsidRDefault="00691712" w:rsidP="001E3C2E">
            <w:r>
              <w:t>Arvada Scout Troop 21</w:t>
            </w:r>
          </w:p>
        </w:tc>
        <w:tc>
          <w:tcPr>
            <w:tcW w:w="5400" w:type="dxa"/>
            <w:gridSpan w:val="2"/>
          </w:tcPr>
          <w:p w14:paraId="10470E65" w14:textId="77777777" w:rsidR="0093568C" w:rsidRPr="001E3C2E" w:rsidRDefault="0093568C" w:rsidP="001E3C2E"/>
        </w:tc>
      </w:tr>
      <w:tr w:rsidR="005A6D66" w:rsidRPr="001E3C2E" w14:paraId="52D4054D" w14:textId="77777777" w:rsidTr="00EB3355">
        <w:trPr>
          <w:gridAfter w:val="1"/>
          <w:wAfter w:w="18" w:type="dxa"/>
          <w:trHeight w:val="1152"/>
          <w:jc w:val="center"/>
        </w:trPr>
        <w:tc>
          <w:tcPr>
            <w:tcW w:w="10800" w:type="dxa"/>
            <w:gridSpan w:val="3"/>
          </w:tcPr>
          <w:p w14:paraId="43ACAF75" w14:textId="77777777" w:rsidR="005A6D66" w:rsidRPr="00D115C4" w:rsidRDefault="005A6D66" w:rsidP="00D115C4">
            <w:pPr>
              <w:pStyle w:val="Heading3"/>
            </w:pPr>
          </w:p>
        </w:tc>
      </w:tr>
      <w:tr w:rsidR="00EB3355" w:rsidRPr="001E3C2E" w14:paraId="5FA041AD" w14:textId="77777777" w:rsidTr="00EB33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gridBefore w:val="2"/>
          <w:wBefore w:w="9018" w:type="dxa"/>
          <w:cantSplit/>
          <w:trHeight w:val="288"/>
        </w:trPr>
        <w:tc>
          <w:tcPr>
            <w:tcW w:w="1800" w:type="dxa"/>
            <w:gridSpan w:val="2"/>
            <w:tcBorders>
              <w:top w:val="single" w:sz="12" w:space="0" w:color="auto"/>
            </w:tcBorders>
            <w:vAlign w:val="center"/>
          </w:tcPr>
          <w:p w14:paraId="2ADC4719" w14:textId="77777777" w:rsidR="00EB3355" w:rsidRPr="001E3C2E" w:rsidRDefault="00EB3355" w:rsidP="0021009B">
            <w:pPr>
              <w:pStyle w:val="ColumnHeadings"/>
            </w:pPr>
            <w:r w:rsidRPr="001E3C2E">
              <w:t>TERMS</w:t>
            </w:r>
          </w:p>
        </w:tc>
      </w:tr>
      <w:tr w:rsidR="00EB3355" w:rsidRPr="001E3C2E" w14:paraId="21E93524" w14:textId="77777777" w:rsidTr="00EB33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gridBefore w:val="2"/>
          <w:wBefore w:w="9018" w:type="dxa"/>
          <w:cantSplit/>
          <w:trHeight w:val="288"/>
        </w:trPr>
        <w:tc>
          <w:tcPr>
            <w:tcW w:w="1800" w:type="dxa"/>
            <w:gridSpan w:val="2"/>
            <w:vAlign w:val="center"/>
          </w:tcPr>
          <w:p w14:paraId="22048183" w14:textId="77777777" w:rsidR="00EB3355" w:rsidRPr="001E3C2E" w:rsidRDefault="00EB3355" w:rsidP="00D4146A">
            <w:pPr>
              <w:pStyle w:val="Centered"/>
            </w:pPr>
            <w:r>
              <w:t>Due on receipt</w:t>
            </w:r>
          </w:p>
        </w:tc>
      </w:tr>
    </w:tbl>
    <w:p w14:paraId="0AA8628D" w14:textId="77777777" w:rsidR="0093568C" w:rsidRPr="001E3C2E" w:rsidRDefault="0093568C" w:rsidP="001E3C2E"/>
    <w:p w14:paraId="78D95EBC" w14:textId="77777777" w:rsidR="0093568C" w:rsidRPr="001E3C2E" w:rsidRDefault="0093568C" w:rsidP="001E3C2E"/>
    <w:tbl>
      <w:tblPr>
        <w:tblW w:w="106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8859"/>
        <w:gridCol w:w="1837"/>
      </w:tblGrid>
      <w:tr w:rsidR="00EB3355" w:rsidRPr="001E3C2E" w14:paraId="73F561C6" w14:textId="77777777" w:rsidTr="00434981">
        <w:trPr>
          <w:cantSplit/>
          <w:trHeight w:val="288"/>
          <w:jc w:val="center"/>
        </w:trPr>
        <w:tc>
          <w:tcPr>
            <w:tcW w:w="885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614563F" w14:textId="77777777" w:rsidR="00EB3355" w:rsidRPr="001E3C2E" w:rsidRDefault="00EB3355" w:rsidP="0021009B">
            <w:pPr>
              <w:pStyle w:val="ColumnHeadings"/>
            </w:pPr>
            <w:r>
              <w:t>DESCRIPTION</w:t>
            </w:r>
          </w:p>
        </w:tc>
        <w:tc>
          <w:tcPr>
            <w:tcW w:w="183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53D83C9" w14:textId="77777777" w:rsidR="00EB3355" w:rsidRPr="001E3C2E" w:rsidRDefault="00EB3355" w:rsidP="0021009B">
            <w:pPr>
              <w:pStyle w:val="ColumnHeadings"/>
            </w:pPr>
            <w:r w:rsidRPr="001E3C2E">
              <w:t>TOTAL</w:t>
            </w:r>
          </w:p>
        </w:tc>
      </w:tr>
      <w:tr w:rsidR="00B041E5" w:rsidRPr="001E3C2E" w14:paraId="19382AE8" w14:textId="77777777" w:rsidTr="00434981">
        <w:trPr>
          <w:cantSplit/>
          <w:trHeight w:val="288"/>
          <w:jc w:val="center"/>
        </w:trPr>
        <w:tc>
          <w:tcPr>
            <w:tcW w:w="88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</w:tcPr>
          <w:p w14:paraId="248BFC03" w14:textId="1587DAEF" w:rsidR="00B041E5" w:rsidRDefault="00CD1AB3" w:rsidP="008B636D">
            <w:r>
              <w:t xml:space="preserve">Website design, </w:t>
            </w:r>
            <w:r w:rsidR="00EF0AE5">
              <w:t>development</w:t>
            </w:r>
            <w:r>
              <w:t>, and implementation</w:t>
            </w:r>
            <w:r w:rsidR="00237F29">
              <w:t>:</w:t>
            </w:r>
          </w:p>
          <w:p w14:paraId="17E6B986" w14:textId="754123BA" w:rsidR="00CD1AB3" w:rsidRDefault="00CD1AB3" w:rsidP="008B636D">
            <w:r>
              <w:tab/>
              <w:t>ArvadaTroop21.info</w:t>
            </w:r>
          </w:p>
          <w:p w14:paraId="5F0482FD" w14:textId="2EF2EE28" w:rsidR="00CD1AB3" w:rsidRDefault="007D223F" w:rsidP="008B636D">
            <w:r>
              <w:tab/>
              <w:t>11</w:t>
            </w:r>
            <w:bookmarkStart w:id="0" w:name="_GoBack"/>
            <w:bookmarkEnd w:id="0"/>
            <w:r w:rsidR="00CD1AB3">
              <w:t xml:space="preserve"> hours at a rate of $20/hr</w:t>
            </w:r>
          </w:p>
          <w:p w14:paraId="726C7702" w14:textId="26798D07" w:rsidR="00ED3FF0" w:rsidRDefault="00ED3FF0" w:rsidP="00E77CE4">
            <w:pPr>
              <w:tabs>
                <w:tab w:val="left" w:pos="722"/>
                <w:tab w:val="left" w:pos="1622"/>
                <w:tab w:val="left" w:pos="4322"/>
              </w:tabs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</w:tcPr>
          <w:p w14:paraId="461E7340" w14:textId="06E35CB8" w:rsidR="00B041E5" w:rsidRDefault="007D223F" w:rsidP="00B041E5">
            <w:pPr>
              <w:jc w:val="right"/>
            </w:pPr>
            <w:r>
              <w:t>22</w:t>
            </w:r>
            <w:r w:rsidR="00CD1AB3">
              <w:t>0.00</w:t>
            </w:r>
          </w:p>
        </w:tc>
      </w:tr>
      <w:tr w:rsidR="003F49FB" w:rsidRPr="001E3C2E" w14:paraId="4598AF40" w14:textId="77777777" w:rsidTr="003F49FB">
        <w:trPr>
          <w:cantSplit/>
          <w:trHeight w:val="288"/>
          <w:jc w:val="center"/>
        </w:trPr>
        <w:tc>
          <w:tcPr>
            <w:tcW w:w="88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36C8AE7" w14:textId="77777777" w:rsidR="003F49FB" w:rsidRPr="001E3C2E" w:rsidRDefault="003F49FB" w:rsidP="0021009B">
            <w:pPr>
              <w:pStyle w:val="Labels"/>
            </w:pPr>
            <w:r w:rsidRPr="001E3C2E">
              <w:t>SUBTOTAL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619C49E" w14:textId="22BE1C55" w:rsidR="003F49FB" w:rsidRPr="001E3C2E" w:rsidRDefault="00CD1AB3" w:rsidP="003F49FB">
            <w:pPr>
              <w:jc w:val="right"/>
            </w:pPr>
            <w:r>
              <w:t>200.00</w:t>
            </w:r>
          </w:p>
        </w:tc>
      </w:tr>
      <w:tr w:rsidR="00B041E5" w:rsidRPr="001E3C2E" w14:paraId="24056B5A" w14:textId="77777777" w:rsidTr="003F49FB">
        <w:trPr>
          <w:cantSplit/>
          <w:trHeight w:val="288"/>
          <w:jc w:val="center"/>
        </w:trPr>
        <w:tc>
          <w:tcPr>
            <w:tcW w:w="885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D87F987" w14:textId="4B3EECB0" w:rsidR="00B041E5" w:rsidRPr="001E3C2E" w:rsidRDefault="00BF0DB5" w:rsidP="0021009B">
            <w:pPr>
              <w:pStyle w:val="Labels"/>
            </w:pPr>
            <w:r>
              <w:t>Credit</w:t>
            </w:r>
          </w:p>
        </w:tc>
        <w:tc>
          <w:tcPr>
            <w:tcW w:w="18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47C6A43" w14:textId="77777777" w:rsidR="00B041E5" w:rsidRPr="001E3C2E" w:rsidRDefault="00B041E5" w:rsidP="003F49FB">
            <w:pPr>
              <w:jc w:val="right"/>
            </w:pPr>
            <w:r>
              <w:t>0.00</w:t>
            </w:r>
          </w:p>
        </w:tc>
      </w:tr>
      <w:tr w:rsidR="003F49FB" w:rsidRPr="001E3C2E" w14:paraId="0597C8A5" w14:textId="77777777" w:rsidTr="003F49FB">
        <w:trPr>
          <w:cantSplit/>
          <w:trHeight w:val="288"/>
          <w:jc w:val="center"/>
        </w:trPr>
        <w:tc>
          <w:tcPr>
            <w:tcW w:w="885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EF41B75" w14:textId="77777777" w:rsidR="003F49FB" w:rsidRPr="001E3C2E" w:rsidRDefault="003F49FB" w:rsidP="0021009B">
            <w:pPr>
              <w:pStyle w:val="Labels"/>
            </w:pPr>
            <w:r w:rsidRPr="001E3C2E">
              <w:t>TOTAL</w:t>
            </w:r>
            <w:r>
              <w:t xml:space="preserve"> due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5CE4772" w14:textId="3FBA22CD" w:rsidR="003F49FB" w:rsidRPr="001E3C2E" w:rsidRDefault="00CD1AB3" w:rsidP="003F49FB">
            <w:pPr>
              <w:jc w:val="right"/>
            </w:pPr>
            <w:r>
              <w:t>200.00</w:t>
            </w:r>
          </w:p>
        </w:tc>
      </w:tr>
    </w:tbl>
    <w:p w14:paraId="2AF90888" w14:textId="77777777" w:rsidR="0093568C" w:rsidRPr="001E3C2E" w:rsidRDefault="0093568C" w:rsidP="001E3C2E"/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10800"/>
      </w:tblGrid>
      <w:tr w:rsidR="00BD7A44" w:rsidRPr="001E3C2E" w14:paraId="641C2496" w14:textId="77777777">
        <w:trPr>
          <w:trHeight w:val="1667"/>
          <w:jc w:val="center"/>
        </w:trPr>
        <w:tc>
          <w:tcPr>
            <w:tcW w:w="1080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bottom"/>
          </w:tcPr>
          <w:p w14:paraId="2EC911CA" w14:textId="3753CFEF" w:rsidR="00BD7A44" w:rsidRDefault="00BD7A44" w:rsidP="00FB1848">
            <w:r>
              <w:t>Make all checks payable to</w:t>
            </w:r>
            <w:r w:rsidR="00EB3355">
              <w:t>:</w:t>
            </w:r>
            <w:r>
              <w:t xml:space="preserve"> </w:t>
            </w:r>
            <w:r w:rsidR="00EB3355">
              <w:t xml:space="preserve">William </w:t>
            </w:r>
            <w:r w:rsidR="00B041E5">
              <w:t xml:space="preserve">H. </w:t>
            </w:r>
            <w:r w:rsidR="00EB3355">
              <w:t>Weiskopf</w:t>
            </w:r>
          </w:p>
          <w:p w14:paraId="72BC37B0" w14:textId="4B364210" w:rsidR="00BD7A44" w:rsidRDefault="00BD7A44" w:rsidP="00B041E5">
            <w:pPr>
              <w:jc w:val="both"/>
            </w:pPr>
            <w:r>
              <w:t xml:space="preserve">If you have any questions concerning this invoice, </w:t>
            </w:r>
            <w:r w:rsidR="00B041E5">
              <w:t xml:space="preserve">email </w:t>
            </w:r>
            <w:hyperlink r:id="rId6" w:history="1">
              <w:r w:rsidR="00B041E5" w:rsidRPr="007323C3">
                <w:rPr>
                  <w:rStyle w:val="Hyperlink"/>
                </w:rPr>
                <w:t>worldwidewilly@comcast.net</w:t>
              </w:r>
            </w:hyperlink>
            <w:r w:rsidR="00CD1AB3">
              <w:t xml:space="preserve"> or call 720-663-9455</w:t>
            </w:r>
          </w:p>
          <w:p w14:paraId="39B15BD1" w14:textId="77777777" w:rsidR="00FB1848" w:rsidRPr="001E3C2E" w:rsidRDefault="00FB1848" w:rsidP="00FB1848"/>
        </w:tc>
      </w:tr>
      <w:tr w:rsidR="00D4146A" w:rsidRPr="001E3C2E" w14:paraId="7232F520" w14:textId="77777777">
        <w:trPr>
          <w:trHeight w:val="432"/>
          <w:jc w:val="center"/>
        </w:trPr>
        <w:tc>
          <w:tcPr>
            <w:tcW w:w="10800" w:type="dxa"/>
            <w:vAlign w:val="center"/>
          </w:tcPr>
          <w:p w14:paraId="26B46928" w14:textId="77777777" w:rsidR="00D4146A" w:rsidRPr="001E3C2E" w:rsidRDefault="00D4146A" w:rsidP="00BD7A44">
            <w:pPr>
              <w:pStyle w:val="ColumnHeadings"/>
            </w:pPr>
            <w:r>
              <w:t>Thank you for your business!</w:t>
            </w:r>
          </w:p>
        </w:tc>
      </w:tr>
    </w:tbl>
    <w:p w14:paraId="27F2C569" w14:textId="77777777" w:rsidR="00B764B8" w:rsidRPr="001E3C2E" w:rsidRDefault="00B764B8" w:rsidP="001E3C2E"/>
    <w:sectPr w:rsidR="00B764B8" w:rsidRPr="001E3C2E" w:rsidSect="00473FA7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A607AAF"/>
    <w:multiLevelType w:val="hybridMultilevel"/>
    <w:tmpl w:val="E1EA5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659"/>
    <w:rsid w:val="00153B7E"/>
    <w:rsid w:val="00193EA1"/>
    <w:rsid w:val="00194E33"/>
    <w:rsid w:val="001D206A"/>
    <w:rsid w:val="001E3C2E"/>
    <w:rsid w:val="0021009B"/>
    <w:rsid w:val="00237F29"/>
    <w:rsid w:val="00341D54"/>
    <w:rsid w:val="003837BF"/>
    <w:rsid w:val="003F03CA"/>
    <w:rsid w:val="003F49FB"/>
    <w:rsid w:val="00414A9F"/>
    <w:rsid w:val="00434981"/>
    <w:rsid w:val="00473FA7"/>
    <w:rsid w:val="004A3768"/>
    <w:rsid w:val="00587659"/>
    <w:rsid w:val="005A6D66"/>
    <w:rsid w:val="00682E78"/>
    <w:rsid w:val="00691712"/>
    <w:rsid w:val="00715BF1"/>
    <w:rsid w:val="007D223F"/>
    <w:rsid w:val="007F3D8D"/>
    <w:rsid w:val="008B636D"/>
    <w:rsid w:val="008C1DFD"/>
    <w:rsid w:val="008C42E8"/>
    <w:rsid w:val="0093568C"/>
    <w:rsid w:val="009C3F1B"/>
    <w:rsid w:val="009F2636"/>
    <w:rsid w:val="00A27E58"/>
    <w:rsid w:val="00A67B29"/>
    <w:rsid w:val="00AB03C9"/>
    <w:rsid w:val="00AB2A96"/>
    <w:rsid w:val="00B041E5"/>
    <w:rsid w:val="00B764B8"/>
    <w:rsid w:val="00BA29C6"/>
    <w:rsid w:val="00BD7A44"/>
    <w:rsid w:val="00BF0DB5"/>
    <w:rsid w:val="00C60CDF"/>
    <w:rsid w:val="00CA3BD6"/>
    <w:rsid w:val="00CD1AB3"/>
    <w:rsid w:val="00D115C4"/>
    <w:rsid w:val="00D4146A"/>
    <w:rsid w:val="00D45E69"/>
    <w:rsid w:val="00D76A11"/>
    <w:rsid w:val="00DD3DE5"/>
    <w:rsid w:val="00E076D9"/>
    <w:rsid w:val="00E6107D"/>
    <w:rsid w:val="00E77CE4"/>
    <w:rsid w:val="00EB3355"/>
    <w:rsid w:val="00ED3FF0"/>
    <w:rsid w:val="00EF0AE5"/>
    <w:rsid w:val="00F52042"/>
    <w:rsid w:val="00FB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A0F0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009B"/>
    <w:pPr>
      <w:spacing w:line="264" w:lineRule="auto"/>
    </w:pPr>
    <w:rPr>
      <w:rFonts w:ascii="Tahoma" w:hAnsi="Tahoma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A67B29"/>
    <w:pPr>
      <w:jc w:val="right"/>
      <w:outlineLvl w:val="0"/>
    </w:pPr>
    <w:rPr>
      <w:b/>
      <w:color w:val="808080"/>
      <w:sz w:val="40"/>
    </w:rPr>
  </w:style>
  <w:style w:type="paragraph" w:styleId="Heading2">
    <w:name w:val="heading 2"/>
    <w:basedOn w:val="Normal"/>
    <w:next w:val="Normal"/>
    <w:qFormat/>
    <w:rsid w:val="00A67B29"/>
    <w:pPr>
      <w:spacing w:before="1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 w:val="16"/>
      <w:szCs w:val="16"/>
    </w:rPr>
  </w:style>
  <w:style w:type="paragraph" w:customStyle="1" w:styleId="Amount">
    <w:name w:val="Amount"/>
    <w:basedOn w:val="Normal"/>
    <w:rsid w:val="00D115C4"/>
    <w:pPr>
      <w:jc w:val="right"/>
    </w:pPr>
    <w:rPr>
      <w:szCs w:val="20"/>
    </w:rPr>
  </w:style>
  <w:style w:type="paragraph" w:customStyle="1" w:styleId="ColumnHeadings">
    <w:name w:val="Column Headings"/>
    <w:basedOn w:val="Normal"/>
    <w:rsid w:val="00AB03C9"/>
    <w:pPr>
      <w:jc w:val="center"/>
    </w:pPr>
    <w:rPr>
      <w:b/>
      <w:sz w:val="16"/>
    </w:rPr>
  </w:style>
  <w:style w:type="paragraph" w:customStyle="1" w:styleId="Labels">
    <w:name w:val="Labels"/>
    <w:basedOn w:val="Normal"/>
    <w:rsid w:val="00AB03C9"/>
    <w:pPr>
      <w:jc w:val="right"/>
    </w:pPr>
    <w:rPr>
      <w:caps/>
      <w:sz w:val="16"/>
      <w:szCs w:val="16"/>
    </w:rPr>
  </w:style>
  <w:style w:type="paragraph" w:customStyle="1" w:styleId="Centered">
    <w:name w:val="Centered"/>
    <w:basedOn w:val="Normal"/>
    <w:rsid w:val="00D4146A"/>
    <w:pPr>
      <w:jc w:val="center"/>
    </w:pPr>
  </w:style>
  <w:style w:type="paragraph" w:customStyle="1" w:styleId="Slogan">
    <w:name w:val="Slogan"/>
    <w:basedOn w:val="Heading3"/>
    <w:rsid w:val="00D115C4"/>
    <w:rPr>
      <w:b w:val="0"/>
      <w:i/>
      <w:caps w:val="0"/>
    </w:rPr>
  </w:style>
  <w:style w:type="character" w:styleId="Hyperlink">
    <w:name w:val="Hyperlink"/>
    <w:basedOn w:val="DefaultParagraphFont"/>
    <w:rsid w:val="00B041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009B"/>
    <w:pPr>
      <w:spacing w:line="264" w:lineRule="auto"/>
    </w:pPr>
    <w:rPr>
      <w:rFonts w:ascii="Tahoma" w:hAnsi="Tahoma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A67B29"/>
    <w:pPr>
      <w:jc w:val="right"/>
      <w:outlineLvl w:val="0"/>
    </w:pPr>
    <w:rPr>
      <w:b/>
      <w:color w:val="808080"/>
      <w:sz w:val="40"/>
    </w:rPr>
  </w:style>
  <w:style w:type="paragraph" w:styleId="Heading2">
    <w:name w:val="heading 2"/>
    <w:basedOn w:val="Normal"/>
    <w:next w:val="Normal"/>
    <w:qFormat/>
    <w:rsid w:val="00A67B29"/>
    <w:pPr>
      <w:spacing w:before="1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 w:val="16"/>
      <w:szCs w:val="16"/>
    </w:rPr>
  </w:style>
  <w:style w:type="paragraph" w:customStyle="1" w:styleId="Amount">
    <w:name w:val="Amount"/>
    <w:basedOn w:val="Normal"/>
    <w:rsid w:val="00D115C4"/>
    <w:pPr>
      <w:jc w:val="right"/>
    </w:pPr>
    <w:rPr>
      <w:szCs w:val="20"/>
    </w:rPr>
  </w:style>
  <w:style w:type="paragraph" w:customStyle="1" w:styleId="ColumnHeadings">
    <w:name w:val="Column Headings"/>
    <w:basedOn w:val="Normal"/>
    <w:rsid w:val="00AB03C9"/>
    <w:pPr>
      <w:jc w:val="center"/>
    </w:pPr>
    <w:rPr>
      <w:b/>
      <w:sz w:val="16"/>
    </w:rPr>
  </w:style>
  <w:style w:type="paragraph" w:customStyle="1" w:styleId="Labels">
    <w:name w:val="Labels"/>
    <w:basedOn w:val="Normal"/>
    <w:rsid w:val="00AB03C9"/>
    <w:pPr>
      <w:jc w:val="right"/>
    </w:pPr>
    <w:rPr>
      <w:caps/>
      <w:sz w:val="16"/>
      <w:szCs w:val="16"/>
    </w:rPr>
  </w:style>
  <w:style w:type="paragraph" w:customStyle="1" w:styleId="Centered">
    <w:name w:val="Centered"/>
    <w:basedOn w:val="Normal"/>
    <w:rsid w:val="00D4146A"/>
    <w:pPr>
      <w:jc w:val="center"/>
    </w:pPr>
  </w:style>
  <w:style w:type="paragraph" w:customStyle="1" w:styleId="Slogan">
    <w:name w:val="Slogan"/>
    <w:basedOn w:val="Heading3"/>
    <w:rsid w:val="00D115C4"/>
    <w:rPr>
      <w:b w:val="0"/>
      <w:i/>
      <w:caps w:val="0"/>
    </w:rPr>
  </w:style>
  <w:style w:type="character" w:styleId="Hyperlink">
    <w:name w:val="Hyperlink"/>
    <w:basedOn w:val="DefaultParagraphFont"/>
    <w:rsid w:val="00B041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orldwidewilly@comcast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heWillMan\Application%20Data\Microsoft\Templates\Sales%20invoic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Sales invoice.dot</Template>
  <TotalTime>42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H. Weiskopf</dc:creator>
  <cp:lastModifiedBy>William H. Weiskopf</cp:lastModifiedBy>
  <cp:revision>6</cp:revision>
  <cp:lastPrinted>2011-08-02T20:52:00Z</cp:lastPrinted>
  <dcterms:created xsi:type="dcterms:W3CDTF">2011-08-25T15:04:00Z</dcterms:created>
  <dcterms:modified xsi:type="dcterms:W3CDTF">2011-09-29T01:47:00Z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TC010184661033</vt:lpwstr>
  </property>
</Properties>
</file>