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19DA5D09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78876AB6" w14:textId="6401E24F" w:rsidR="005A6D66" w:rsidRDefault="00B041E5" w:rsidP="00A67B29">
            <w:pPr>
              <w:pStyle w:val="Heading2"/>
            </w:pPr>
            <w:r>
              <w:t>William H. Weiskopf</w:t>
            </w:r>
          </w:p>
          <w:p w14:paraId="7E15CD69" w14:textId="37F782CD" w:rsidR="005A6D66" w:rsidRDefault="005A6D66" w:rsidP="00D115C4">
            <w:pPr>
              <w:pStyle w:val="Slogan"/>
            </w:pPr>
          </w:p>
          <w:p w14:paraId="25763ABE" w14:textId="77777777" w:rsidR="005A6D66" w:rsidRPr="001E3C2E" w:rsidRDefault="005A6D66" w:rsidP="001E3C2E"/>
          <w:p w14:paraId="43B85FC4" w14:textId="77777777" w:rsidR="005A6D66" w:rsidRPr="001E3C2E" w:rsidRDefault="00587659" w:rsidP="001E3C2E">
            <w:r>
              <w:t>14607 West 62</w:t>
            </w:r>
            <w:r w:rsidRPr="00587659">
              <w:rPr>
                <w:vertAlign w:val="superscript"/>
              </w:rPr>
              <w:t>nd</w:t>
            </w:r>
            <w:r>
              <w:t xml:space="preserve"> Avenue</w:t>
            </w:r>
          </w:p>
          <w:p w14:paraId="133ECCC1" w14:textId="77777777" w:rsidR="005A6D66" w:rsidRPr="001E3C2E" w:rsidRDefault="00587659" w:rsidP="001E3C2E">
            <w:r>
              <w:t>Arvada, CO  80004</w:t>
            </w:r>
          </w:p>
          <w:p w14:paraId="59CA10E8" w14:textId="77777777" w:rsidR="00375448" w:rsidRDefault="005A6D66" w:rsidP="00375448">
            <w:r w:rsidRPr="001E3C2E">
              <w:t>Phone</w:t>
            </w:r>
            <w:r w:rsidR="00EB3355">
              <w:t>:</w:t>
            </w:r>
            <w:r w:rsidRPr="001E3C2E">
              <w:t xml:space="preserve"> </w:t>
            </w:r>
            <w:r w:rsidR="00587659">
              <w:t>720-</w:t>
            </w:r>
            <w:r w:rsidR="00375448">
              <w:t>663-9455</w:t>
            </w:r>
          </w:p>
          <w:p w14:paraId="6B41C6D3" w14:textId="2D61C93E" w:rsidR="008B636D" w:rsidRPr="001E3C2E" w:rsidRDefault="00375448" w:rsidP="00375448">
            <w:r>
              <w:t>william@weiskopf.me</w:t>
            </w:r>
            <w:r w:rsidR="008B636D">
              <w:t xml:space="preserve"> </w:t>
            </w:r>
          </w:p>
        </w:tc>
        <w:tc>
          <w:tcPr>
            <w:tcW w:w="5388" w:type="dxa"/>
          </w:tcPr>
          <w:p w14:paraId="55758E21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7544A128" w14:textId="77777777">
        <w:trPr>
          <w:trHeight w:val="795"/>
          <w:jc w:val="center"/>
        </w:trPr>
        <w:tc>
          <w:tcPr>
            <w:tcW w:w="5412" w:type="dxa"/>
            <w:vMerge/>
          </w:tcPr>
          <w:p w14:paraId="692FDBF6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3286B7C4" w14:textId="77777777" w:rsidR="005A6D66" w:rsidRPr="005A6D66" w:rsidRDefault="005A6D66" w:rsidP="005A6D66">
            <w:pPr>
              <w:pStyle w:val="Labels"/>
              <w:rPr>
                <w:b/>
                <w:bCs/>
              </w:rPr>
            </w:pPr>
            <w:bookmarkStart w:id="0" w:name="_GoBack"/>
            <w:bookmarkEnd w:id="0"/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C05828">
              <w:rPr>
                <w:noProof/>
              </w:rPr>
              <w:t>November 16, 2012</w:t>
            </w:r>
            <w:r w:rsidRPr="005A6D66">
              <w:fldChar w:fldCharType="end"/>
            </w:r>
          </w:p>
        </w:tc>
      </w:tr>
    </w:tbl>
    <w:p w14:paraId="0E2CD7A7" w14:textId="77777777" w:rsidR="008B636D" w:rsidRDefault="008B636D" w:rsidP="001E3C2E"/>
    <w:p w14:paraId="6959E4A7" w14:textId="77777777" w:rsidR="008B636D" w:rsidRPr="001E3C2E" w:rsidRDefault="008B636D" w:rsidP="001E3C2E"/>
    <w:tbl>
      <w:tblPr>
        <w:tblW w:w="10705" w:type="dxa"/>
        <w:jc w:val="center"/>
        <w:tblLook w:val="0000" w:firstRow="0" w:lastRow="0" w:firstColumn="0" w:lastColumn="0" w:noHBand="0" w:noVBand="0"/>
      </w:tblPr>
      <w:tblGrid>
        <w:gridCol w:w="5400"/>
        <w:gridCol w:w="3415"/>
        <w:gridCol w:w="1890"/>
      </w:tblGrid>
      <w:tr w:rsidR="0093568C" w:rsidRPr="001E3C2E" w14:paraId="10FFE2CE" w14:textId="77777777" w:rsidTr="00875AE3">
        <w:trPr>
          <w:trHeight w:val="1440"/>
          <w:jc w:val="center"/>
        </w:trPr>
        <w:tc>
          <w:tcPr>
            <w:tcW w:w="5400" w:type="dxa"/>
          </w:tcPr>
          <w:p w14:paraId="3DCEEE84" w14:textId="77777777" w:rsidR="0093568C" w:rsidRDefault="0093568C" w:rsidP="005F3555">
            <w:pPr>
              <w:pStyle w:val="Heading3"/>
            </w:pPr>
            <w:r w:rsidRPr="00D115C4">
              <w:t>To:</w:t>
            </w:r>
          </w:p>
          <w:p w14:paraId="465F77F6" w14:textId="77777777" w:rsidR="005F3555" w:rsidRDefault="005F3555" w:rsidP="005F3555">
            <w:r>
              <w:t xml:space="preserve">Global Commerce Forum </w:t>
            </w:r>
            <w:r w:rsidRPr="005F3555">
              <w:t>Energy Africa Conference</w:t>
            </w:r>
          </w:p>
          <w:p w14:paraId="61C83135" w14:textId="5814B923" w:rsidR="005F3555" w:rsidRDefault="005F3555" w:rsidP="005F3555">
            <w:pPr>
              <w:pStyle w:val="NoSpacing"/>
            </w:pPr>
            <w:r>
              <w:t xml:space="preserve">c/o </w:t>
            </w:r>
            <w:r w:rsidRPr="005F3555">
              <w:t xml:space="preserve">Luka </w:t>
            </w:r>
            <w:proofErr w:type="spellStart"/>
            <w:r w:rsidRPr="005F3555">
              <w:t>Powanga</w:t>
            </w:r>
            <w:proofErr w:type="spellEnd"/>
          </w:p>
          <w:p w14:paraId="429F4B9B" w14:textId="77777777" w:rsidR="005F3555" w:rsidRPr="005F3555" w:rsidRDefault="005F3555" w:rsidP="005F3555">
            <w:pPr>
              <w:pStyle w:val="NoSpacing"/>
            </w:pPr>
            <w:r w:rsidRPr="005F3555">
              <w:t>Regis University,</w:t>
            </w:r>
          </w:p>
          <w:p w14:paraId="742452FF" w14:textId="77777777" w:rsidR="005F3555" w:rsidRDefault="005F3555" w:rsidP="005F3555">
            <w:pPr>
              <w:pStyle w:val="NoSpacing"/>
            </w:pPr>
            <w:r w:rsidRPr="005F3555">
              <w:t>3333 Regis Blvd,</w:t>
            </w:r>
          </w:p>
          <w:p w14:paraId="3090EABD" w14:textId="77777777" w:rsidR="005F3555" w:rsidRDefault="005F3555" w:rsidP="005F3555">
            <w:pPr>
              <w:pStyle w:val="NoSpacing"/>
            </w:pPr>
            <w:r w:rsidRPr="005F3555">
              <w:t>Denver, CO 80221,</w:t>
            </w:r>
          </w:p>
          <w:p w14:paraId="428A0FEE" w14:textId="77777777" w:rsidR="005F3555" w:rsidRDefault="005F3555" w:rsidP="005F3555">
            <w:pPr>
              <w:pStyle w:val="NoSpacing"/>
            </w:pPr>
            <w:r w:rsidRPr="005F3555">
              <w:t xml:space="preserve">Phone: </w:t>
            </w:r>
            <w:hyperlink r:id="rId5" w:tgtFrame="_blank" w:history="1">
              <w:r w:rsidRPr="005F3555">
                <w:t>303 458 4023</w:t>
              </w:r>
            </w:hyperlink>
          </w:p>
          <w:p w14:paraId="2E0F495C" w14:textId="77777777" w:rsidR="005F3555" w:rsidRPr="005F3555" w:rsidRDefault="005F3555" w:rsidP="005F3555"/>
          <w:p w14:paraId="245FF502" w14:textId="3B706464" w:rsidR="005F3555" w:rsidRPr="005F3555" w:rsidRDefault="005F3555" w:rsidP="005F3555"/>
        </w:tc>
        <w:tc>
          <w:tcPr>
            <w:tcW w:w="5305" w:type="dxa"/>
            <w:gridSpan w:val="2"/>
          </w:tcPr>
          <w:p w14:paraId="10470E65" w14:textId="77777777" w:rsidR="0093568C" w:rsidRPr="001E3C2E" w:rsidRDefault="0093568C" w:rsidP="001E3C2E"/>
        </w:tc>
      </w:tr>
      <w:tr w:rsidR="005A6D66" w:rsidRPr="001E3C2E" w14:paraId="52D4054D" w14:textId="77777777" w:rsidTr="00875AE3">
        <w:trPr>
          <w:trHeight w:val="1152"/>
          <w:jc w:val="center"/>
        </w:trPr>
        <w:tc>
          <w:tcPr>
            <w:tcW w:w="10705" w:type="dxa"/>
            <w:gridSpan w:val="3"/>
          </w:tcPr>
          <w:p w14:paraId="43ACAF75" w14:textId="77777777" w:rsidR="005A6D66" w:rsidRPr="00D115C4" w:rsidRDefault="005A6D66" w:rsidP="00D115C4">
            <w:pPr>
              <w:pStyle w:val="Heading3"/>
            </w:pPr>
          </w:p>
        </w:tc>
      </w:tr>
      <w:tr w:rsidR="00EB3355" w:rsidRPr="001E3C2E" w14:paraId="5FA041AD" w14:textId="77777777" w:rsidTr="00875A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8815" w:type="dxa"/>
          <w:cantSplit/>
          <w:trHeight w:val="288"/>
        </w:trPr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2ADC4719" w14:textId="77777777" w:rsidR="00EB3355" w:rsidRPr="001E3C2E" w:rsidRDefault="00EB3355" w:rsidP="0021009B">
            <w:pPr>
              <w:pStyle w:val="ColumnHeadings"/>
            </w:pPr>
            <w:r w:rsidRPr="001E3C2E">
              <w:t>TERMS</w:t>
            </w:r>
          </w:p>
        </w:tc>
      </w:tr>
      <w:tr w:rsidR="00EB3355" w:rsidRPr="001E3C2E" w14:paraId="21E93524" w14:textId="77777777" w:rsidTr="00875A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8815" w:type="dxa"/>
          <w:cantSplit/>
          <w:trHeight w:val="288"/>
        </w:trPr>
        <w:tc>
          <w:tcPr>
            <w:tcW w:w="1890" w:type="dxa"/>
            <w:vAlign w:val="center"/>
          </w:tcPr>
          <w:p w14:paraId="22048183" w14:textId="77777777" w:rsidR="00EB3355" w:rsidRPr="001E3C2E" w:rsidRDefault="00EB3355" w:rsidP="00D4146A">
            <w:pPr>
              <w:pStyle w:val="Centered"/>
            </w:pPr>
            <w:r>
              <w:t>Due on receipt</w:t>
            </w:r>
          </w:p>
        </w:tc>
      </w:tr>
    </w:tbl>
    <w:p w14:paraId="0AA8628D" w14:textId="77777777" w:rsidR="0093568C" w:rsidRPr="001E3C2E" w:rsidRDefault="0093568C" w:rsidP="001E3C2E"/>
    <w:p w14:paraId="78D95EBC" w14:textId="77777777" w:rsidR="0093568C" w:rsidRPr="001E3C2E" w:rsidRDefault="0093568C" w:rsidP="001E3C2E"/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820"/>
        <w:gridCol w:w="1876"/>
      </w:tblGrid>
      <w:tr w:rsidR="00EB3355" w:rsidRPr="001E3C2E" w14:paraId="73F561C6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14563F" w14:textId="77777777" w:rsidR="00EB3355" w:rsidRPr="001E3C2E" w:rsidRDefault="00EB3355" w:rsidP="0021009B">
            <w:pPr>
              <w:pStyle w:val="ColumnHeadings"/>
            </w:pPr>
            <w:r>
              <w:t>DESCRIPTION</w:t>
            </w:r>
          </w:p>
        </w:tc>
        <w:tc>
          <w:tcPr>
            <w:tcW w:w="18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3D83C9" w14:textId="77777777" w:rsidR="00EB3355" w:rsidRPr="001E3C2E" w:rsidRDefault="00EB3355" w:rsidP="0021009B">
            <w:pPr>
              <w:pStyle w:val="ColumnHeadings"/>
            </w:pPr>
            <w:r w:rsidRPr="001E3C2E">
              <w:t>TOTAL</w:t>
            </w:r>
          </w:p>
        </w:tc>
      </w:tr>
      <w:tr w:rsidR="00B041E5" w:rsidRPr="001E3C2E" w14:paraId="19382AE8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01DE122C" w14:textId="4C4EDE37" w:rsidR="00A61A2A" w:rsidRDefault="00375448" w:rsidP="00A61A2A">
            <w:pPr>
              <w:tabs>
                <w:tab w:val="left" w:pos="722"/>
                <w:tab w:val="left" w:pos="1622"/>
                <w:tab w:val="left" w:pos="4322"/>
              </w:tabs>
            </w:pPr>
            <w:r>
              <w:t>HTML email design and coding for Energy Africa campaign</w:t>
            </w:r>
          </w:p>
          <w:p w14:paraId="289DCDE3" w14:textId="77777777" w:rsidR="00375448" w:rsidRDefault="00375448" w:rsidP="00A61A2A">
            <w:pPr>
              <w:tabs>
                <w:tab w:val="left" w:pos="722"/>
                <w:tab w:val="left" w:pos="1622"/>
                <w:tab w:val="left" w:pos="4322"/>
              </w:tabs>
            </w:pPr>
          </w:p>
          <w:p w14:paraId="726C7702" w14:textId="1B72100A" w:rsidR="00375448" w:rsidRDefault="00375448" w:rsidP="00A61A2A">
            <w:pPr>
              <w:tabs>
                <w:tab w:val="left" w:pos="722"/>
                <w:tab w:val="left" w:pos="1622"/>
                <w:tab w:val="left" w:pos="4322"/>
              </w:tabs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61E7340" w14:textId="4310AE06" w:rsidR="00B041E5" w:rsidRDefault="00375448" w:rsidP="00B041E5">
            <w:pPr>
              <w:jc w:val="right"/>
            </w:pPr>
            <w:r>
              <w:t>50</w:t>
            </w:r>
            <w:r w:rsidR="0062349C">
              <w:t>.00</w:t>
            </w:r>
          </w:p>
        </w:tc>
      </w:tr>
      <w:tr w:rsidR="003F49FB" w:rsidRPr="001E3C2E" w14:paraId="4598AF40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36C8AE7" w14:textId="77777777" w:rsidR="003F49FB" w:rsidRPr="001E3C2E" w:rsidRDefault="003F49FB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619C49E" w14:textId="42632346" w:rsidR="003F49FB" w:rsidRPr="001E3C2E" w:rsidRDefault="00375448" w:rsidP="003F49FB">
            <w:pPr>
              <w:jc w:val="right"/>
            </w:pPr>
            <w:r>
              <w:t>50</w:t>
            </w:r>
            <w:r w:rsidR="0062349C">
              <w:t>.00</w:t>
            </w:r>
          </w:p>
        </w:tc>
      </w:tr>
      <w:tr w:rsidR="00B041E5" w:rsidRPr="001E3C2E" w14:paraId="24056B5A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87F987" w14:textId="4B3EECB0" w:rsidR="00B041E5" w:rsidRPr="001E3C2E" w:rsidRDefault="00BF0DB5" w:rsidP="0021009B">
            <w:pPr>
              <w:pStyle w:val="Labels"/>
            </w:pPr>
            <w:r>
              <w:t>Credit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7C6A43" w14:textId="77777777" w:rsidR="00B041E5" w:rsidRPr="001E3C2E" w:rsidRDefault="00B041E5" w:rsidP="003F49FB">
            <w:pPr>
              <w:jc w:val="right"/>
            </w:pPr>
            <w:r>
              <w:t>0.00</w:t>
            </w:r>
          </w:p>
        </w:tc>
      </w:tr>
      <w:tr w:rsidR="003F49FB" w:rsidRPr="001E3C2E" w14:paraId="0597C8A5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41B75" w14:textId="77777777" w:rsidR="003F49FB" w:rsidRPr="001E3C2E" w:rsidRDefault="003F49FB" w:rsidP="0021009B">
            <w:pPr>
              <w:pStyle w:val="Labels"/>
            </w:pPr>
            <w:r w:rsidRPr="001E3C2E">
              <w:t>TOTAL</w:t>
            </w:r>
            <w:r>
              <w:t xml:space="preserve"> due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E4772" w14:textId="599BE28B" w:rsidR="003F49FB" w:rsidRPr="001E3C2E" w:rsidRDefault="00375448" w:rsidP="003F49FB">
            <w:pPr>
              <w:jc w:val="right"/>
            </w:pPr>
            <w:r>
              <w:t>50</w:t>
            </w:r>
            <w:r w:rsidR="0062349C">
              <w:t>.00</w:t>
            </w:r>
          </w:p>
        </w:tc>
      </w:tr>
    </w:tbl>
    <w:p w14:paraId="2AF90888" w14:textId="77777777"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800"/>
      </w:tblGrid>
      <w:tr w:rsidR="00BD7A44" w:rsidRPr="001E3C2E" w14:paraId="641C2496" w14:textId="77777777">
        <w:trPr>
          <w:trHeight w:val="1667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2EC911CA" w14:textId="3753CFEF" w:rsidR="00BD7A44" w:rsidRDefault="00BD7A44" w:rsidP="00FB1848">
            <w:r>
              <w:t>Make all checks payable to</w:t>
            </w:r>
            <w:r w:rsidR="00EB3355">
              <w:t>:</w:t>
            </w:r>
            <w:r>
              <w:t xml:space="preserve"> </w:t>
            </w:r>
            <w:r w:rsidR="00EB3355">
              <w:t xml:space="preserve">William </w:t>
            </w:r>
            <w:r w:rsidR="00B041E5">
              <w:t xml:space="preserve">H. </w:t>
            </w:r>
            <w:r w:rsidR="00EB3355">
              <w:t>Weiskopf</w:t>
            </w:r>
          </w:p>
          <w:p w14:paraId="72BC37B0" w14:textId="4D7FED5D" w:rsidR="00BD7A44" w:rsidRDefault="00BD7A44" w:rsidP="00B041E5">
            <w:pPr>
              <w:jc w:val="both"/>
            </w:pPr>
            <w:r>
              <w:t xml:space="preserve">If you have any questions concerning this invoice, </w:t>
            </w:r>
            <w:r w:rsidR="00B041E5">
              <w:t xml:space="preserve">email </w:t>
            </w:r>
            <w:r w:rsidR="00375448">
              <w:t>william@weiskopf.me</w:t>
            </w:r>
            <w:hyperlink r:id="rId6" w:history="1"/>
            <w:r w:rsidR="00375448">
              <w:t xml:space="preserve"> or call 720-663-9455</w:t>
            </w:r>
          </w:p>
          <w:p w14:paraId="39B15BD1" w14:textId="77777777" w:rsidR="00FB1848" w:rsidRPr="001E3C2E" w:rsidRDefault="00FB1848" w:rsidP="00FB1848"/>
        </w:tc>
      </w:tr>
      <w:tr w:rsidR="00D4146A" w:rsidRPr="001E3C2E" w14:paraId="7232F520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26B46928" w14:textId="77777777" w:rsidR="00D4146A" w:rsidRPr="001E3C2E" w:rsidRDefault="00D4146A" w:rsidP="00BD7A44">
            <w:pPr>
              <w:pStyle w:val="ColumnHeadings"/>
            </w:pPr>
            <w:r>
              <w:t>Thank you for your business!</w:t>
            </w:r>
          </w:p>
        </w:tc>
      </w:tr>
    </w:tbl>
    <w:p w14:paraId="27F2C569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607AAF"/>
    <w:multiLevelType w:val="hybridMultilevel"/>
    <w:tmpl w:val="E1E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59"/>
    <w:rsid w:val="00153B7E"/>
    <w:rsid w:val="00193EA1"/>
    <w:rsid w:val="00194E33"/>
    <w:rsid w:val="001D206A"/>
    <w:rsid w:val="001E3C2E"/>
    <w:rsid w:val="0021009B"/>
    <w:rsid w:val="00237F29"/>
    <w:rsid w:val="00281C5A"/>
    <w:rsid w:val="00341D54"/>
    <w:rsid w:val="00375448"/>
    <w:rsid w:val="003837BF"/>
    <w:rsid w:val="003F03CA"/>
    <w:rsid w:val="003F49FB"/>
    <w:rsid w:val="00414A9F"/>
    <w:rsid w:val="00434981"/>
    <w:rsid w:val="00473FA7"/>
    <w:rsid w:val="004A3768"/>
    <w:rsid w:val="00587659"/>
    <w:rsid w:val="005A6D66"/>
    <w:rsid w:val="005F3555"/>
    <w:rsid w:val="0062349C"/>
    <w:rsid w:val="0064739D"/>
    <w:rsid w:val="00682E78"/>
    <w:rsid w:val="00715BF1"/>
    <w:rsid w:val="007F3D8D"/>
    <w:rsid w:val="00875AE3"/>
    <w:rsid w:val="008B636D"/>
    <w:rsid w:val="008C1DFD"/>
    <w:rsid w:val="008C42E8"/>
    <w:rsid w:val="0093568C"/>
    <w:rsid w:val="009C3F1B"/>
    <w:rsid w:val="009F2636"/>
    <w:rsid w:val="00A27E58"/>
    <w:rsid w:val="00A61A2A"/>
    <w:rsid w:val="00A67B29"/>
    <w:rsid w:val="00AB03C9"/>
    <w:rsid w:val="00AB2A96"/>
    <w:rsid w:val="00B041E5"/>
    <w:rsid w:val="00B32185"/>
    <w:rsid w:val="00B764B8"/>
    <w:rsid w:val="00BA29C6"/>
    <w:rsid w:val="00BD7A44"/>
    <w:rsid w:val="00BF0DB5"/>
    <w:rsid w:val="00C05828"/>
    <w:rsid w:val="00C60CDF"/>
    <w:rsid w:val="00CA3BD6"/>
    <w:rsid w:val="00D115C4"/>
    <w:rsid w:val="00D4146A"/>
    <w:rsid w:val="00D45E69"/>
    <w:rsid w:val="00D76A11"/>
    <w:rsid w:val="00DD3DE5"/>
    <w:rsid w:val="00DF13BF"/>
    <w:rsid w:val="00E076D9"/>
    <w:rsid w:val="00E6107D"/>
    <w:rsid w:val="00E77CE4"/>
    <w:rsid w:val="00EB3355"/>
    <w:rsid w:val="00ED3FF0"/>
    <w:rsid w:val="00EF0AE5"/>
    <w:rsid w:val="00F152A0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F027"/>
  <w15:docId w15:val="{96FD0F25-BA9A-4C68-B470-7FA5DA45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3555"/>
    <w:rPr>
      <w:rFonts w:ascii="Tahoma" w:hAnsi="Tahoma"/>
      <w:spacing w:val="4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orldwidewilly@comcast.net" TargetMode="External"/><Relationship Id="rId5" Type="http://schemas.openxmlformats.org/officeDocument/2006/relationships/hyperlink" Target="tel:303%20458%204023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eWillMan\Application%20Data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11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H. Weiskopf</dc:creator>
  <cp:lastModifiedBy>William Weiskopf</cp:lastModifiedBy>
  <cp:revision>11</cp:revision>
  <cp:lastPrinted>2012-11-16T18:32:00Z</cp:lastPrinted>
  <dcterms:created xsi:type="dcterms:W3CDTF">2012-11-16T18:21:00Z</dcterms:created>
  <dcterms:modified xsi:type="dcterms:W3CDTF">2012-11-16T18:53:00Z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