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11D0D" w14:textId="1E18E1B8" w:rsidR="00177B3B" w:rsidRDefault="00A952F2" w:rsidP="00177B3B">
      <w:pPr>
        <w:pStyle w:val="Name"/>
        <w:rPr>
          <w:sz w:val="51"/>
          <w:szCs w:val="51"/>
        </w:rPr>
      </w:pPr>
      <w:r>
        <w:rPr>
          <w:noProof/>
          <w:sz w:val="51"/>
          <w:szCs w:val="51"/>
        </w:rPr>
        <mc:AlternateContent>
          <mc:Choice Requires="wps">
            <w:drawing>
              <wp:anchor distT="0" distB="0" distL="114300" distR="114300" simplePos="0" relativeHeight="251659264" behindDoc="0" locked="0" layoutInCell="1" allowOverlap="1" wp14:editId="531D22F1">
                <wp:simplePos x="0" y="0"/>
                <wp:positionH relativeFrom="column">
                  <wp:posOffset>57150</wp:posOffset>
                </wp:positionH>
                <wp:positionV relativeFrom="paragraph">
                  <wp:posOffset>552450</wp:posOffset>
                </wp:positionV>
                <wp:extent cx="6247130" cy="36703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7130" cy="36703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wps:spPr>
                      <wps:txbx>
                        <w:txbxContent>
                          <w:p w14:paraId="56CDC7CE" w14:textId="77777777" w:rsidR="00177B3B" w:rsidRDefault="00177B3B" w:rsidP="00177B3B">
                            <w:pPr>
                              <w:jc w:val="center"/>
                              <w:rPr>
                                <w:sz w:val="17"/>
                                <w:szCs w:val="17"/>
                              </w:rPr>
                            </w:pPr>
                            <w:r w:rsidRPr="00F11977">
                              <w:rPr>
                                <w:sz w:val="17"/>
                                <w:szCs w:val="17"/>
                              </w:rPr>
                              <w:t xml:space="preserve">14607 West 62nd Avenue ● Arvada, Colorado 80004 ● Phone: </w:t>
                            </w:r>
                            <w:r>
                              <w:rPr>
                                <w:sz w:val="17"/>
                                <w:szCs w:val="17"/>
                              </w:rPr>
                              <w:t>720-891-8807</w:t>
                            </w:r>
                            <w:r w:rsidRPr="00F11977">
                              <w:rPr>
                                <w:sz w:val="17"/>
                                <w:szCs w:val="17"/>
                              </w:rPr>
                              <w:t xml:space="preserve"> </w:t>
                            </w:r>
                            <w:r>
                              <w:rPr>
                                <w:sz w:val="17"/>
                                <w:szCs w:val="17"/>
                              </w:rPr>
                              <w:t>● Email: wweiskop@mines.edu</w:t>
                            </w:r>
                          </w:p>
                          <w:p w14:paraId="2F7708EC" w14:textId="77777777" w:rsidR="00177B3B" w:rsidRPr="00F11977" w:rsidRDefault="00177B3B" w:rsidP="00177B3B">
                            <w:pPr>
                              <w:jc w:val="center"/>
                              <w:rPr>
                                <w:sz w:val="17"/>
                                <w:szCs w:val="17"/>
                              </w:rPr>
                            </w:pPr>
                            <w:r>
                              <w:rPr>
                                <w:sz w:val="17"/>
                                <w:szCs w:val="17"/>
                              </w:rPr>
                              <w:t xml:space="preserve"> </w:t>
                            </w:r>
                            <w:r w:rsidRPr="005A5ABB">
                              <w:rPr>
                                <w:sz w:val="17"/>
                                <w:szCs w:val="17"/>
                              </w:rPr>
                              <w:t>www.worldwidewilly.</w:t>
                            </w:r>
                            <w:r>
                              <w:rPr>
                                <w:sz w:val="17"/>
                                <w:szCs w:val="17"/>
                              </w:rPr>
                              <w:t>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43.5pt;width:491.9pt;height:2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" filled="f" stroked="f">
                <v:textbox>
                  <w:txbxContent>
                    <w:p w14:paraId="56CDC7CE" w14:textId="77777777" w:rsidR="00177B3B" w:rsidRDefault="00177B3B" w:rsidP="00177B3B">
                      <w:pPr>
                        <w:jc w:val="center"/>
                        <w:rPr>
                          <w:sz w:val="17"/>
                          <w:szCs w:val="17"/>
                        </w:rPr>
                      </w:pPr>
                      <w:r w:rsidRPr="00F11977">
                        <w:rPr>
                          <w:sz w:val="17"/>
                          <w:szCs w:val="17"/>
                        </w:rPr>
                        <w:t xml:space="preserve">14607 West 62nd Avenue ● Arvada, Colorado 80004 ● Phone: </w:t>
                      </w:r>
                      <w:r>
                        <w:rPr>
                          <w:sz w:val="17"/>
                          <w:szCs w:val="17"/>
                        </w:rPr>
                        <w:t>720-891-8807</w:t>
                      </w:r>
                      <w:r w:rsidRPr="00F11977">
                        <w:rPr>
                          <w:sz w:val="17"/>
                          <w:szCs w:val="17"/>
                        </w:rPr>
                        <w:t xml:space="preserve"> </w:t>
                      </w:r>
                      <w:r>
                        <w:rPr>
                          <w:sz w:val="17"/>
                          <w:szCs w:val="17"/>
                        </w:rPr>
                        <w:t>● Email: wweiskop@mines.edu</w:t>
                      </w:r>
                    </w:p>
                    <w:p w14:paraId="2F7708EC" w14:textId="77777777" w:rsidR="00177B3B" w:rsidRPr="00F11977" w:rsidRDefault="00177B3B" w:rsidP="00177B3B">
                      <w:pPr>
                        <w:jc w:val="center"/>
                        <w:rPr>
                          <w:sz w:val="17"/>
                          <w:szCs w:val="17"/>
                        </w:rPr>
                      </w:pPr>
                      <w:r>
                        <w:rPr>
                          <w:sz w:val="17"/>
                          <w:szCs w:val="17"/>
                        </w:rPr>
                        <w:t xml:space="preserve"> </w:t>
                      </w:r>
                      <w:r w:rsidRPr="005A5ABB">
                        <w:rPr>
                          <w:sz w:val="17"/>
                          <w:szCs w:val="17"/>
                        </w:rPr>
                        <w:t>www.worldwidewilly.</w:t>
                      </w:r>
                      <w:r>
                        <w:rPr>
                          <w:sz w:val="17"/>
                          <w:szCs w:val="17"/>
                        </w:rPr>
                        <w:t>net</w:t>
                      </w:r>
                    </w:p>
                  </w:txbxContent>
                </v:textbox>
              </v:shape>
            </w:pict>
          </mc:Fallback>
        </mc:AlternateContent>
      </w:r>
      <w:r w:rsidR="00177B3B" w:rsidRPr="00786E2B">
        <w:rPr>
          <w:sz w:val="51"/>
          <w:szCs w:val="51"/>
        </w:rPr>
        <w:t>William Harvard Weiskopf, IV</w:t>
      </w:r>
    </w:p>
    <w:p w14:paraId="0A62ED76" w14:textId="77777777" w:rsidR="00362B9A" w:rsidRDefault="00362B9A" w:rsidP="00362B9A">
      <w:pPr>
        <w:pStyle w:val="NoSpacing"/>
      </w:pPr>
    </w:p>
    <w:p w14:paraId="0B21F505" w14:textId="77777777" w:rsidR="004D3564" w:rsidRDefault="004D3564" w:rsidP="00177B3B">
      <w:pPr>
        <w:pStyle w:val="NoSpacing"/>
      </w:pPr>
    </w:p>
    <w:p w14:paraId="59C3F161" w14:textId="77777777" w:rsidR="00177B3B" w:rsidRDefault="00177B3B" w:rsidP="00177B3B">
      <w:pPr>
        <w:pStyle w:val="NoSpacing"/>
      </w:pPr>
      <w:r>
        <w:t>August 9, 2010</w:t>
      </w:r>
    </w:p>
    <w:p w14:paraId="4D100C53" w14:textId="4DB46F26" w:rsidR="00177B3B" w:rsidRDefault="00177B3B" w:rsidP="00177B3B">
      <w:pPr>
        <w:pStyle w:val="NoSpacing"/>
      </w:pPr>
    </w:p>
    <w:p w14:paraId="7BB5B02E" w14:textId="77777777" w:rsidR="00177B3B" w:rsidRDefault="00177B3B" w:rsidP="00177B3B">
      <w:pPr>
        <w:pStyle w:val="NoSpacing"/>
      </w:pPr>
    </w:p>
    <w:p w14:paraId="0434C15C" w14:textId="77777777" w:rsidR="00177B3B" w:rsidRDefault="00177B3B" w:rsidP="00177B3B">
      <w:pPr>
        <w:pStyle w:val="NoSpacing"/>
      </w:pPr>
    </w:p>
    <w:p w14:paraId="76EAA895" w14:textId="77777777" w:rsidR="00177B3B" w:rsidRDefault="00177B3B" w:rsidP="00177B3B">
      <w:pPr>
        <w:pStyle w:val="NoSpacing"/>
      </w:pPr>
      <w:r>
        <w:t>Ms. Serena Stickney</w:t>
      </w:r>
    </w:p>
    <w:p w14:paraId="235244E1" w14:textId="77777777" w:rsidR="00177B3B" w:rsidRDefault="00177B3B" w:rsidP="00177B3B">
      <w:pPr>
        <w:pStyle w:val="NoSpacing"/>
      </w:pPr>
      <w:r>
        <w:t>1700 Maple Street</w:t>
      </w:r>
    </w:p>
    <w:p w14:paraId="2629432E" w14:textId="77777777" w:rsidR="00177B3B" w:rsidRDefault="00177B3B" w:rsidP="00177B3B">
      <w:pPr>
        <w:pStyle w:val="NoSpacing"/>
      </w:pPr>
      <w:r>
        <w:t>Golden, CO 80401</w:t>
      </w:r>
    </w:p>
    <w:p w14:paraId="18031494" w14:textId="77777777" w:rsidR="00177B3B" w:rsidRDefault="00177B3B" w:rsidP="00177B3B">
      <w:pPr>
        <w:pStyle w:val="NoSpacing"/>
      </w:pPr>
    </w:p>
    <w:p w14:paraId="49393593" w14:textId="77777777" w:rsidR="00177B3B" w:rsidRDefault="00177B3B" w:rsidP="00177B3B">
      <w:r>
        <w:t xml:space="preserve">Dear Ms. Stickney, </w:t>
      </w:r>
    </w:p>
    <w:p w14:paraId="32C93101" w14:textId="77777777" w:rsidR="00177B3B" w:rsidRDefault="00177B3B" w:rsidP="00177B3B"/>
    <w:p w14:paraId="6B69BCB7" w14:textId="77777777" w:rsidR="00177B3B" w:rsidRDefault="00177B3B" w:rsidP="00177B3B">
      <w:r>
        <w:t>Please consider me a candidate for the position of Alumni Association Data Specialist.  My enclosed resume details my computer and interpersonal skills.  My experience in dealing with a range of people has prepared me well for working with the alumni and their records.  After many hours spent with HTML and all range of software, I am well equipped for working with your data in a critical manner.  Along with my skills, I offer both my enthusiasm and dependability.</w:t>
      </w:r>
    </w:p>
    <w:p w14:paraId="5279B203" w14:textId="77777777" w:rsidR="00177B3B" w:rsidRDefault="00177B3B" w:rsidP="00177B3B"/>
    <w:p w14:paraId="21AF0EE8" w14:textId="77777777" w:rsidR="00177B3B" w:rsidRDefault="00177B3B" w:rsidP="00177B3B">
      <w:r>
        <w:t xml:space="preserve">I eagerly look forward to meeting with you and hope that you will have time to speak with me.  Should you need any further information in the meantime, please feel free to contact me at 720-891-8807 or by email at: wweiskop@mines.edu.  </w:t>
      </w:r>
    </w:p>
    <w:p w14:paraId="53DBB0BF" w14:textId="77777777" w:rsidR="00177B3B" w:rsidRDefault="00177B3B" w:rsidP="00177B3B"/>
    <w:p w14:paraId="2E1880C1" w14:textId="77777777" w:rsidR="00177B3B" w:rsidRDefault="00177B3B" w:rsidP="00177B3B">
      <w:r>
        <w:t xml:space="preserve">Thank you for your consideration. </w:t>
      </w:r>
    </w:p>
    <w:p w14:paraId="7D103F21" w14:textId="77777777" w:rsidR="00177B3B" w:rsidRDefault="00177B3B" w:rsidP="00177B3B"/>
    <w:p w14:paraId="7352DF14" w14:textId="77777777" w:rsidR="00177B3B" w:rsidRDefault="00177B3B" w:rsidP="00177B3B">
      <w:r>
        <w:t xml:space="preserve">Sincerely, </w:t>
      </w:r>
    </w:p>
    <w:p w14:paraId="725F5215" w14:textId="77777777" w:rsidR="00177B3B" w:rsidRDefault="00177B3B" w:rsidP="00177B3B">
      <w:bookmarkStart w:id="0" w:name="_GoBack"/>
      <w:bookmarkEnd w:id="0"/>
    </w:p>
    <w:p w14:paraId="2F2FA51A" w14:textId="2C90F6AB" w:rsidR="00642DD6" w:rsidRDefault="00177B3B" w:rsidP="00177B3B">
      <w:r>
        <w:t>William H. Weiskopf, IV</w:t>
      </w:r>
    </w:p>
    <w:sectPr w:rsidR="00642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B9A"/>
    <w:rsid w:val="000039EA"/>
    <w:rsid w:val="0003077B"/>
    <w:rsid w:val="00066EA9"/>
    <w:rsid w:val="00177B3B"/>
    <w:rsid w:val="001E1F13"/>
    <w:rsid w:val="002F14DD"/>
    <w:rsid w:val="00362B9A"/>
    <w:rsid w:val="003C5615"/>
    <w:rsid w:val="004D21D9"/>
    <w:rsid w:val="004D3564"/>
    <w:rsid w:val="00614F71"/>
    <w:rsid w:val="00642DD6"/>
    <w:rsid w:val="006B0708"/>
    <w:rsid w:val="00790214"/>
    <w:rsid w:val="007B39D3"/>
    <w:rsid w:val="00A00BD1"/>
    <w:rsid w:val="00A952F2"/>
    <w:rsid w:val="00AA2289"/>
    <w:rsid w:val="00AD0924"/>
    <w:rsid w:val="00B2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4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B3B"/>
    <w:pPr>
      <w:spacing w:after="0" w:line="240" w:lineRule="auto"/>
    </w:pPr>
    <w:rPr>
      <w:rFonts w:ascii="Arial" w:eastAsia="Batang"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2B9A"/>
    <w:pPr>
      <w:spacing w:after="0" w:line="240" w:lineRule="auto"/>
    </w:pPr>
  </w:style>
  <w:style w:type="paragraph" w:customStyle="1" w:styleId="Name">
    <w:name w:val="Name"/>
    <w:basedOn w:val="Normal"/>
    <w:next w:val="Normal"/>
    <w:rsid w:val="00177B3B"/>
    <w:pPr>
      <w:pBdr>
        <w:bottom w:val="single" w:sz="6" w:space="4" w:color="auto"/>
      </w:pBdr>
      <w:spacing w:after="440" w:line="240" w:lineRule="atLeast"/>
    </w:pPr>
    <w:rPr>
      <w:rFonts w:ascii="Arial Black" w:hAnsi="Arial Black"/>
      <w:spacing w:val="-35"/>
      <w:sz w:val="5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B3B"/>
    <w:pPr>
      <w:spacing w:after="0" w:line="240" w:lineRule="auto"/>
    </w:pPr>
    <w:rPr>
      <w:rFonts w:ascii="Arial" w:eastAsia="Batang"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2B9A"/>
    <w:pPr>
      <w:spacing w:after="0" w:line="240" w:lineRule="auto"/>
    </w:pPr>
  </w:style>
  <w:style w:type="paragraph" w:customStyle="1" w:styleId="Name">
    <w:name w:val="Name"/>
    <w:basedOn w:val="Normal"/>
    <w:next w:val="Normal"/>
    <w:rsid w:val="00177B3B"/>
    <w:pPr>
      <w:pBdr>
        <w:bottom w:val="single" w:sz="6" w:space="4" w:color="auto"/>
      </w:pBdr>
      <w:spacing w:after="440" w:line="240" w:lineRule="atLeast"/>
    </w:pPr>
    <w:rPr>
      <w:rFonts w:ascii="Arial Black" w:hAnsi="Arial Black"/>
      <w:spacing w:val="-35"/>
      <w:sz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D2C1F-F0D3-45DB-87D3-3F909942E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 Weiskopf</dc:creator>
  <cp:keywords/>
  <dc:description/>
  <cp:lastModifiedBy>William H. Weiskopf</cp:lastModifiedBy>
  <cp:revision>20</cp:revision>
  <dcterms:created xsi:type="dcterms:W3CDTF">2010-08-09T22:55:00Z</dcterms:created>
  <dcterms:modified xsi:type="dcterms:W3CDTF">2010-08-11T03:59:00Z</dcterms:modified>
</cp:coreProperties>
</file>